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494B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395E4" wp14:editId="4BDA1ED9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05F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4BF404F6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B6F339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41B537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475CEE64" w14:textId="77777777" w:rsidR="0083371C" w:rsidRPr="00FE14C7" w:rsidRDefault="0083371C" w:rsidP="008337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1090"/>
        <w:gridCol w:w="4294"/>
      </w:tblGrid>
      <w:tr w:rsidR="0083371C" w:rsidRPr="00FE14C7" w14:paraId="11A81076" w14:textId="77777777" w:rsidTr="00293802">
        <w:tc>
          <w:tcPr>
            <w:tcW w:w="4361" w:type="dxa"/>
          </w:tcPr>
          <w:p w14:paraId="53325216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3F513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7D5DC6F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793769BA" w14:textId="77777777" w:rsidTr="00293802">
        <w:tc>
          <w:tcPr>
            <w:tcW w:w="4361" w:type="dxa"/>
          </w:tcPr>
          <w:p w14:paraId="778C4107" w14:textId="7824A5FB" w:rsidR="0083371C" w:rsidRPr="00AC7003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Pr="005E3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AutofillDepartment1"/>
            <w:proofErr w:type="spellStart"/>
            <w:r w:rsidR="003C35A3" w:rsidRPr="00FE14C7">
              <w:rPr>
                <w:rFonts w:ascii="Times New Roman" w:hAnsi="Times New Roman"/>
                <w:sz w:val="24"/>
                <w:szCs w:val="24"/>
                <w:lang w:val="en-US"/>
              </w:rPr>
              <w:t>AutofillDepartment</w:t>
            </w:r>
            <w:bookmarkEnd w:id="0"/>
            <w:proofErr w:type="spellEnd"/>
          </w:p>
          <w:p w14:paraId="5AA7924B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41EA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83A1ECD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3567ECF1" w14:textId="77777777" w:rsidR="00D41D95" w:rsidRDefault="00D41D95" w:rsidP="00D41D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AutofillPositionOdimp1"/>
            <w:proofErr w:type="spellStart"/>
            <w:r w:rsidRPr="00D41D95">
              <w:rPr>
                <w:rFonts w:ascii="Times New Roman" w:hAnsi="Times New Roman" w:cs="Times New Roman"/>
                <w:b/>
                <w:sz w:val="24"/>
                <w:szCs w:val="24"/>
              </w:rPr>
              <w:t>AutofillPositionOdimp</w:t>
            </w:r>
            <w:proofErr w:type="spellEnd"/>
          </w:p>
          <w:bookmarkEnd w:id="1"/>
          <w:p w14:paraId="52483FDA" w14:textId="36A6BB30" w:rsidR="0083371C" w:rsidRPr="00FE14C7" w:rsidRDefault="00293802" w:rsidP="00801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="00D41D95">
              <w:t xml:space="preserve"> </w:t>
            </w:r>
            <w:bookmarkStart w:id="2" w:name="AutofillPositionOdimpName1"/>
            <w:proofErr w:type="spellStart"/>
            <w:r w:rsidR="00D41D95" w:rsidRPr="00D41D95">
              <w:rPr>
                <w:rFonts w:ascii="Times New Roman" w:hAnsi="Times New Roman" w:cs="Times New Roman"/>
                <w:sz w:val="24"/>
                <w:szCs w:val="24"/>
              </w:rPr>
              <w:t>AutofillPositionOdimpName</w:t>
            </w:r>
            <w:bookmarkEnd w:id="2"/>
            <w:proofErr w:type="spellEnd"/>
          </w:p>
          <w:p w14:paraId="38C6615E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21E74" w14:textId="3C64DCB9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3802" w:rsidRPr="00FE14C7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proofErr w:type="gramStart"/>
            <w:r w:rsidR="00A05CB0" w:rsidRPr="00FE14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»_</w:t>
            </w:r>
            <w:proofErr w:type="gramEnd"/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_____________ 20__г.</w:t>
            </w:r>
          </w:p>
          <w:p w14:paraId="59A710AC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DFFD34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19ECF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6731E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B32EB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D4639" w14:textId="6184341E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 xml:space="preserve">РАБОЧАЯ ПРОГРАММА </w:t>
      </w:r>
      <w:r w:rsidR="005E3226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274BE56E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D75F1" w14:textId="5A8A5F89" w:rsidR="0083371C" w:rsidRPr="00B20517" w:rsidRDefault="00B20517" w:rsidP="00B205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" w:name="AutofillDiscipline1"/>
      <w:proofErr w:type="spellStart"/>
      <w:r w:rsidRPr="00FE14C7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3"/>
      <w:proofErr w:type="spellEnd"/>
    </w:p>
    <w:p w14:paraId="0A92753F" w14:textId="77777777" w:rsidR="0083371C" w:rsidRPr="0045110F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063"/>
      </w:tblGrid>
      <w:tr w:rsidR="0083371C" w:rsidRPr="00FE14C7" w14:paraId="38757EFE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8AB6F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4C587FB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B5A1EA" w14:textId="77777777" w:rsidR="00AC7003" w:rsidRDefault="008538C4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AutofillEducationLevel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4"/>
            <w:proofErr w:type="spellEnd"/>
          </w:p>
          <w:p w14:paraId="58FE8D09" w14:textId="385B5AC2" w:rsidR="008538C4" w:rsidRPr="00AC7003" w:rsidRDefault="008538C4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3927775A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59F4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15462B" w14:textId="77777777" w:rsidR="008538C4" w:rsidRPr="00FE14C7" w:rsidRDefault="008538C4" w:rsidP="008538C4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WayCode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5"/>
            <w:proofErr w:type="spellEnd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6" w:name="AutofillWayName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6"/>
            <w:proofErr w:type="spellEnd"/>
          </w:p>
          <w:p w14:paraId="3A28E238" w14:textId="77777777" w:rsidR="0083371C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D68C" w14:textId="0B7C49D3" w:rsidR="008538C4" w:rsidRPr="00FE14C7" w:rsidRDefault="008538C4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4596D405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A7DE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407698" w14:textId="77777777" w:rsidR="008538C4" w:rsidRPr="00FE14C7" w:rsidRDefault="008538C4" w:rsidP="008538C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AutofillWaySection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7"/>
            <w:proofErr w:type="spellEnd"/>
          </w:p>
          <w:p w14:paraId="78499715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062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19A26FBB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9317" w14:textId="7E68B42B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 xml:space="preserve">Цикл </w:t>
            </w:r>
            <w:r w:rsidR="005E3226"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 xml:space="preserve"> и его часть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27B9F1" w14:textId="46EEE454" w:rsidR="0083371C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 xml:space="preserve">Блок </w:t>
            </w:r>
            <w:r w:rsidR="005E32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5E3226"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1423F82" w14:textId="77777777" w:rsidR="004136E5" w:rsidRPr="00FE14C7" w:rsidRDefault="004136E5" w:rsidP="004136E5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AutofillPartType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AutofillPartType</w:t>
            </w:r>
            <w:proofErr w:type="spellEnd"/>
          </w:p>
          <w:bookmarkEnd w:id="8"/>
          <w:p w14:paraId="19FCFDD4" w14:textId="77777777" w:rsidR="0083371C" w:rsidRPr="00FE14C7" w:rsidRDefault="0083371C" w:rsidP="00AC7003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371C" w:rsidRPr="00FE14C7" w14:paraId="0D3F70AD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17E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D23C86" w14:textId="77777777" w:rsidR="004136E5" w:rsidRPr="00FE14C7" w:rsidRDefault="004136E5" w:rsidP="004136E5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AutofillEducationForm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9"/>
            <w:proofErr w:type="spellEnd"/>
          </w:p>
          <w:p w14:paraId="68011996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D266E0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8AE7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A6622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E1823" w14:textId="2152BF65" w:rsidR="004136E5" w:rsidRPr="00FE14C7" w:rsidRDefault="004136E5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818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3F0B0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53ED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8B313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A81C4" w14:textId="51AD3CB3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г. Москва </w:t>
      </w:r>
      <w:bookmarkStart w:id="10" w:name="AutofillYear1"/>
      <w:proofErr w:type="spellStart"/>
      <w:r w:rsidR="004136E5" w:rsidRPr="00FE14C7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10"/>
      <w:proofErr w:type="spellEnd"/>
      <w:r w:rsidR="004136E5" w:rsidRPr="00FE14C7">
        <w:rPr>
          <w:rFonts w:ascii="Times New Roman" w:hAnsi="Times New Roman" w:cs="Times New Roman"/>
          <w:sz w:val="24"/>
          <w:szCs w:val="24"/>
        </w:rPr>
        <w:t xml:space="preserve"> г</w:t>
      </w:r>
      <w:r w:rsidR="004136E5">
        <w:rPr>
          <w:rFonts w:ascii="Times New Roman" w:hAnsi="Times New Roman" w:cs="Times New Roman"/>
          <w:sz w:val="24"/>
          <w:szCs w:val="24"/>
        </w:rPr>
        <w:t>.</w:t>
      </w:r>
    </w:p>
    <w:p w14:paraId="4BC1404D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CB857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8D0CC" w14:textId="4D368746" w:rsidR="004136E5" w:rsidRDefault="004136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FF0720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F113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4EF1D823" w14:textId="09D60120" w:rsidR="00F6442A" w:rsidRPr="00F6442A" w:rsidRDefault="0083371C" w:rsidP="00F6442A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F6442A">
        <w:rPr>
          <w:rFonts w:ascii="Times New Roman" w:hAnsi="Times New Roman"/>
          <w:sz w:val="24"/>
          <w:szCs w:val="24"/>
        </w:rPr>
        <w:fldChar w:fldCharType="begin"/>
      </w:r>
      <w:r w:rsidRPr="00F6442A">
        <w:rPr>
          <w:rFonts w:ascii="Times New Roman" w:hAnsi="Times New Roman"/>
          <w:sz w:val="24"/>
          <w:szCs w:val="24"/>
        </w:rPr>
        <w:instrText>TOC \o "1-3" \h \z \u</w:instrText>
      </w:r>
      <w:r w:rsidRPr="00F6442A">
        <w:rPr>
          <w:rFonts w:ascii="Times New Roman" w:hAnsi="Times New Roman"/>
          <w:sz w:val="24"/>
          <w:szCs w:val="24"/>
        </w:rPr>
        <w:fldChar w:fldCharType="separate"/>
      </w:r>
      <w:hyperlink w:anchor="_Toc187920765" w:history="1">
        <w:r w:rsidR="00F6442A" w:rsidRPr="00F6442A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="00F6442A" w:rsidRPr="00F6442A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F6442A" w:rsidRPr="00F6442A">
          <w:rPr>
            <w:rStyle w:val="a4"/>
            <w:rFonts w:ascii="Times New Roman" w:hAnsi="Times New Roman"/>
            <w:noProof/>
            <w:sz w:val="24"/>
            <w:szCs w:val="24"/>
          </w:rPr>
          <w:t>Цели и задачи освоения практики</w: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_Toc187920765 \h </w:instrTex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6442A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EFD9F2B" w14:textId="00A1FC44" w:rsidR="00F6442A" w:rsidRPr="00F6442A" w:rsidRDefault="006676A8" w:rsidP="00F6442A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187920766" w:history="1">
        <w:r w:rsidR="00F6442A" w:rsidRPr="00F6442A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F6442A" w:rsidRPr="00F6442A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F6442A" w:rsidRPr="00F6442A">
          <w:rPr>
            <w:rStyle w:val="a4"/>
            <w:rFonts w:ascii="Times New Roman" w:hAnsi="Times New Roman"/>
            <w:noProof/>
            <w:sz w:val="24"/>
            <w:szCs w:val="24"/>
          </w:rPr>
          <w:t>Место практики в структуре образовательной программы</w: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_Toc187920766 \h </w:instrTex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6442A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2CFF00A" w14:textId="742C52B9" w:rsidR="00F6442A" w:rsidRPr="00F6442A" w:rsidRDefault="006676A8" w:rsidP="00F6442A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67" w:history="1">
        <w:r w:rsidR="00F6442A" w:rsidRPr="00F6442A">
          <w:rPr>
            <w:rStyle w:val="a4"/>
            <w:noProof/>
            <w:sz w:val="24"/>
            <w:szCs w:val="24"/>
          </w:rPr>
          <w:t>2.1. Требования к входным результатам обучения, необходимым для освоения практики:</w:t>
        </w:r>
        <w:r w:rsidR="00F6442A" w:rsidRPr="00F6442A">
          <w:rPr>
            <w:noProof/>
            <w:webHidden/>
            <w:sz w:val="24"/>
            <w:szCs w:val="24"/>
          </w:rPr>
          <w:tab/>
        </w:r>
        <w:r w:rsidR="00F6442A" w:rsidRPr="00F6442A">
          <w:rPr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noProof/>
            <w:webHidden/>
            <w:sz w:val="24"/>
            <w:szCs w:val="24"/>
          </w:rPr>
          <w:instrText xml:space="preserve"> PAGEREF _Toc187920767 \h </w:instrText>
        </w:r>
        <w:r w:rsidR="00F6442A" w:rsidRPr="00F6442A">
          <w:rPr>
            <w:noProof/>
            <w:webHidden/>
            <w:sz w:val="24"/>
            <w:szCs w:val="24"/>
          </w:rPr>
        </w:r>
        <w:r w:rsidR="00F6442A" w:rsidRPr="00F6442A">
          <w:rPr>
            <w:noProof/>
            <w:webHidden/>
            <w:sz w:val="24"/>
            <w:szCs w:val="24"/>
          </w:rPr>
          <w:fldChar w:fldCharType="separate"/>
        </w:r>
        <w:r w:rsidR="00F6442A">
          <w:rPr>
            <w:noProof/>
            <w:webHidden/>
            <w:sz w:val="24"/>
            <w:szCs w:val="24"/>
          </w:rPr>
          <w:t>3</w:t>
        </w:r>
        <w:r w:rsidR="00F6442A"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0E388B0C" w14:textId="2177C7AF" w:rsidR="00F6442A" w:rsidRPr="00F6442A" w:rsidRDefault="006676A8" w:rsidP="00F6442A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68" w:history="1">
        <w:r w:rsidR="00F6442A" w:rsidRPr="00F6442A">
          <w:rPr>
            <w:rStyle w:val="a4"/>
            <w:noProof/>
            <w:sz w:val="24"/>
            <w:szCs w:val="24"/>
          </w:rPr>
          <w:t>2.2. Требования к результатам обучения по дисциплине:</w:t>
        </w:r>
        <w:r w:rsidR="00F6442A" w:rsidRPr="00F6442A">
          <w:rPr>
            <w:noProof/>
            <w:webHidden/>
            <w:sz w:val="24"/>
            <w:szCs w:val="24"/>
          </w:rPr>
          <w:tab/>
        </w:r>
        <w:r w:rsidR="00F6442A" w:rsidRPr="00F6442A">
          <w:rPr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noProof/>
            <w:webHidden/>
            <w:sz w:val="24"/>
            <w:szCs w:val="24"/>
          </w:rPr>
          <w:instrText xml:space="preserve"> PAGEREF _Toc187920768 \h </w:instrText>
        </w:r>
        <w:r w:rsidR="00F6442A" w:rsidRPr="00F6442A">
          <w:rPr>
            <w:noProof/>
            <w:webHidden/>
            <w:sz w:val="24"/>
            <w:szCs w:val="24"/>
          </w:rPr>
        </w:r>
        <w:r w:rsidR="00F6442A" w:rsidRPr="00F6442A">
          <w:rPr>
            <w:noProof/>
            <w:webHidden/>
            <w:sz w:val="24"/>
            <w:szCs w:val="24"/>
          </w:rPr>
          <w:fldChar w:fldCharType="separate"/>
        </w:r>
        <w:r w:rsidR="00F6442A">
          <w:rPr>
            <w:noProof/>
            <w:webHidden/>
            <w:sz w:val="24"/>
            <w:szCs w:val="24"/>
          </w:rPr>
          <w:t>4</w:t>
        </w:r>
        <w:r w:rsidR="00F6442A"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2A3B15EA" w14:textId="70D5142C" w:rsidR="00F6442A" w:rsidRPr="00F6442A" w:rsidRDefault="006676A8" w:rsidP="00F6442A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187920769" w:history="1">
        <w:r w:rsidR="00F6442A" w:rsidRPr="00F6442A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F6442A" w:rsidRPr="00F6442A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F6442A" w:rsidRPr="00F6442A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практики</w: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_Toc187920769 \h </w:instrTex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6442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7C48195" w14:textId="2A68EAEB" w:rsidR="00F6442A" w:rsidRPr="00F6442A" w:rsidRDefault="006676A8" w:rsidP="00F6442A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0" w:history="1">
        <w:r w:rsidR="00F6442A" w:rsidRPr="00F6442A">
          <w:rPr>
            <w:rStyle w:val="a4"/>
            <w:noProof/>
            <w:sz w:val="24"/>
            <w:szCs w:val="24"/>
          </w:rPr>
          <w:t>3.1 Структура практики</w:t>
        </w:r>
        <w:r w:rsidR="00F6442A" w:rsidRPr="00F6442A">
          <w:rPr>
            <w:noProof/>
            <w:webHidden/>
            <w:sz w:val="24"/>
            <w:szCs w:val="24"/>
          </w:rPr>
          <w:tab/>
        </w:r>
        <w:r w:rsidR="00F6442A" w:rsidRPr="00F6442A">
          <w:rPr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noProof/>
            <w:webHidden/>
            <w:sz w:val="24"/>
            <w:szCs w:val="24"/>
          </w:rPr>
          <w:instrText xml:space="preserve"> PAGEREF _Toc187920770 \h </w:instrText>
        </w:r>
        <w:r w:rsidR="00F6442A" w:rsidRPr="00F6442A">
          <w:rPr>
            <w:noProof/>
            <w:webHidden/>
            <w:sz w:val="24"/>
            <w:szCs w:val="24"/>
          </w:rPr>
        </w:r>
        <w:r w:rsidR="00F6442A" w:rsidRPr="00F6442A">
          <w:rPr>
            <w:noProof/>
            <w:webHidden/>
            <w:sz w:val="24"/>
            <w:szCs w:val="24"/>
          </w:rPr>
          <w:fldChar w:fldCharType="separate"/>
        </w:r>
        <w:r w:rsidR="00F6442A">
          <w:rPr>
            <w:noProof/>
            <w:webHidden/>
            <w:sz w:val="24"/>
            <w:szCs w:val="24"/>
          </w:rPr>
          <w:t>5</w:t>
        </w:r>
        <w:r w:rsidR="00F6442A"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08AC073A" w14:textId="6FEEACF1" w:rsidR="00F6442A" w:rsidRPr="00F6442A" w:rsidRDefault="006676A8" w:rsidP="00F6442A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1" w:history="1">
        <w:r w:rsidR="00F6442A" w:rsidRPr="00F6442A">
          <w:rPr>
            <w:rStyle w:val="a4"/>
            <w:noProof/>
            <w:sz w:val="24"/>
            <w:szCs w:val="24"/>
          </w:rPr>
          <w:t>3.2 Содержание разделов практики</w:t>
        </w:r>
        <w:r w:rsidR="00F6442A" w:rsidRPr="00F6442A">
          <w:rPr>
            <w:noProof/>
            <w:webHidden/>
            <w:sz w:val="24"/>
            <w:szCs w:val="24"/>
          </w:rPr>
          <w:tab/>
        </w:r>
        <w:r w:rsidR="00F6442A" w:rsidRPr="00F6442A">
          <w:rPr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noProof/>
            <w:webHidden/>
            <w:sz w:val="24"/>
            <w:szCs w:val="24"/>
          </w:rPr>
          <w:instrText xml:space="preserve"> PAGEREF _Toc187920771 \h </w:instrText>
        </w:r>
        <w:r w:rsidR="00F6442A" w:rsidRPr="00F6442A">
          <w:rPr>
            <w:noProof/>
            <w:webHidden/>
            <w:sz w:val="24"/>
            <w:szCs w:val="24"/>
          </w:rPr>
        </w:r>
        <w:r w:rsidR="00F6442A" w:rsidRPr="00F6442A">
          <w:rPr>
            <w:noProof/>
            <w:webHidden/>
            <w:sz w:val="24"/>
            <w:szCs w:val="24"/>
          </w:rPr>
          <w:fldChar w:fldCharType="separate"/>
        </w:r>
        <w:r w:rsidR="00F6442A">
          <w:rPr>
            <w:noProof/>
            <w:webHidden/>
            <w:sz w:val="24"/>
            <w:szCs w:val="24"/>
          </w:rPr>
          <w:t>6</w:t>
        </w:r>
        <w:r w:rsidR="00F6442A"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4A9DE43B" w14:textId="2E0FDC8F" w:rsidR="00F6442A" w:rsidRPr="00F6442A" w:rsidRDefault="006676A8" w:rsidP="00F6442A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2" w:history="1">
        <w:r w:rsidR="00F6442A" w:rsidRPr="00F6442A">
          <w:rPr>
            <w:rStyle w:val="a4"/>
            <w:noProof/>
            <w:sz w:val="24"/>
            <w:szCs w:val="24"/>
          </w:rPr>
          <w:t>3.3 Отчетность по практике</w:t>
        </w:r>
        <w:r w:rsidR="00F6442A" w:rsidRPr="00F6442A">
          <w:rPr>
            <w:noProof/>
            <w:webHidden/>
            <w:sz w:val="24"/>
            <w:szCs w:val="24"/>
          </w:rPr>
          <w:tab/>
        </w:r>
        <w:r w:rsidR="00F6442A" w:rsidRPr="00F6442A">
          <w:rPr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noProof/>
            <w:webHidden/>
            <w:sz w:val="24"/>
            <w:szCs w:val="24"/>
          </w:rPr>
          <w:instrText xml:space="preserve"> PAGEREF _Toc187920772 \h </w:instrText>
        </w:r>
        <w:r w:rsidR="00F6442A" w:rsidRPr="00F6442A">
          <w:rPr>
            <w:noProof/>
            <w:webHidden/>
            <w:sz w:val="24"/>
            <w:szCs w:val="24"/>
          </w:rPr>
        </w:r>
        <w:r w:rsidR="00F6442A" w:rsidRPr="00F6442A">
          <w:rPr>
            <w:noProof/>
            <w:webHidden/>
            <w:sz w:val="24"/>
            <w:szCs w:val="24"/>
          </w:rPr>
          <w:fldChar w:fldCharType="separate"/>
        </w:r>
        <w:r w:rsidR="00F6442A">
          <w:rPr>
            <w:noProof/>
            <w:webHidden/>
            <w:sz w:val="24"/>
            <w:szCs w:val="24"/>
          </w:rPr>
          <w:t>6</w:t>
        </w:r>
        <w:r w:rsidR="00F6442A"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6F9B884E" w14:textId="0F39D2E1" w:rsidR="00F6442A" w:rsidRPr="00F6442A" w:rsidRDefault="006676A8" w:rsidP="00F6442A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187920774" w:history="1">
        <w:r w:rsidR="00F6442A" w:rsidRPr="00F6442A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F6442A" w:rsidRPr="00F6442A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F6442A" w:rsidRPr="00F6442A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практики</w: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_Toc187920774 \h </w:instrTex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6442A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CC8FAB8" w14:textId="32E49DE7" w:rsidR="00F6442A" w:rsidRPr="00F6442A" w:rsidRDefault="006676A8" w:rsidP="00F6442A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5" w:history="1">
        <w:r w:rsidR="00F6442A" w:rsidRPr="00F6442A">
          <w:rPr>
            <w:rStyle w:val="a4"/>
            <w:noProof/>
            <w:sz w:val="24"/>
            <w:szCs w:val="24"/>
          </w:rPr>
          <w:t>4.1Литература</w:t>
        </w:r>
        <w:r w:rsidR="00F6442A" w:rsidRPr="00F6442A">
          <w:rPr>
            <w:noProof/>
            <w:webHidden/>
            <w:sz w:val="24"/>
            <w:szCs w:val="24"/>
          </w:rPr>
          <w:tab/>
        </w:r>
        <w:r w:rsidR="00F6442A" w:rsidRPr="00F6442A">
          <w:rPr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noProof/>
            <w:webHidden/>
            <w:sz w:val="24"/>
            <w:szCs w:val="24"/>
          </w:rPr>
          <w:instrText xml:space="preserve"> PAGEREF _Toc187920775 \h </w:instrText>
        </w:r>
        <w:r w:rsidR="00F6442A" w:rsidRPr="00F6442A">
          <w:rPr>
            <w:noProof/>
            <w:webHidden/>
            <w:sz w:val="24"/>
            <w:szCs w:val="24"/>
          </w:rPr>
        </w:r>
        <w:r w:rsidR="00F6442A" w:rsidRPr="00F6442A">
          <w:rPr>
            <w:noProof/>
            <w:webHidden/>
            <w:sz w:val="24"/>
            <w:szCs w:val="24"/>
          </w:rPr>
          <w:fldChar w:fldCharType="separate"/>
        </w:r>
        <w:r w:rsidR="00F6442A">
          <w:rPr>
            <w:noProof/>
            <w:webHidden/>
            <w:sz w:val="24"/>
            <w:szCs w:val="24"/>
          </w:rPr>
          <w:t>6</w:t>
        </w:r>
        <w:r w:rsidR="00F6442A"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1656F29D" w14:textId="64192B13" w:rsidR="00F6442A" w:rsidRPr="00F6442A" w:rsidRDefault="006676A8" w:rsidP="00F6442A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7" w:history="1">
        <w:r w:rsidR="00F6442A" w:rsidRPr="00F6442A">
          <w:rPr>
            <w:rStyle w:val="a4"/>
            <w:noProof/>
            <w:sz w:val="24"/>
            <w:szCs w:val="24"/>
          </w:rPr>
          <w:t>4.2Периодические издания</w:t>
        </w:r>
        <w:r w:rsidR="00F6442A" w:rsidRPr="00F6442A">
          <w:rPr>
            <w:noProof/>
            <w:webHidden/>
            <w:sz w:val="24"/>
            <w:szCs w:val="24"/>
          </w:rPr>
          <w:tab/>
        </w:r>
        <w:r w:rsidR="00F6442A" w:rsidRPr="00F6442A">
          <w:rPr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noProof/>
            <w:webHidden/>
            <w:sz w:val="24"/>
            <w:szCs w:val="24"/>
          </w:rPr>
          <w:instrText xml:space="preserve"> PAGEREF _Toc187920777 \h </w:instrText>
        </w:r>
        <w:r w:rsidR="00F6442A" w:rsidRPr="00F6442A">
          <w:rPr>
            <w:noProof/>
            <w:webHidden/>
            <w:sz w:val="24"/>
            <w:szCs w:val="24"/>
          </w:rPr>
        </w:r>
        <w:r w:rsidR="00F6442A" w:rsidRPr="00F6442A">
          <w:rPr>
            <w:noProof/>
            <w:webHidden/>
            <w:sz w:val="24"/>
            <w:szCs w:val="24"/>
          </w:rPr>
          <w:fldChar w:fldCharType="separate"/>
        </w:r>
        <w:r w:rsidR="00F6442A">
          <w:rPr>
            <w:noProof/>
            <w:webHidden/>
            <w:sz w:val="24"/>
            <w:szCs w:val="24"/>
          </w:rPr>
          <w:t>6</w:t>
        </w:r>
        <w:r w:rsidR="00F6442A"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24DE58B5" w14:textId="07A5025C" w:rsidR="00F6442A" w:rsidRPr="00F6442A" w:rsidRDefault="006676A8" w:rsidP="00F6442A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79" w:history="1">
        <w:r w:rsidR="00F6442A" w:rsidRPr="00F6442A">
          <w:rPr>
            <w:rStyle w:val="a4"/>
            <w:noProof/>
            <w:sz w:val="24"/>
            <w:szCs w:val="24"/>
          </w:rPr>
          <w:t>4.3Интернет-ресурсы (5-9</w:t>
        </w:r>
        <w:r w:rsidR="00F6442A" w:rsidRPr="00F6442A">
          <w:rPr>
            <w:rStyle w:val="a4"/>
            <w:noProof/>
            <w:sz w:val="24"/>
            <w:szCs w:val="24"/>
            <w:lang w:val="en-US"/>
          </w:rPr>
          <w:t xml:space="preserve"> </w:t>
        </w:r>
        <w:r w:rsidR="00F6442A" w:rsidRPr="00F6442A">
          <w:rPr>
            <w:rStyle w:val="a4"/>
            <w:noProof/>
            <w:sz w:val="24"/>
            <w:szCs w:val="24"/>
          </w:rPr>
          <w:t>обязательные)</w:t>
        </w:r>
        <w:r w:rsidR="00F6442A" w:rsidRPr="00F6442A">
          <w:rPr>
            <w:noProof/>
            <w:webHidden/>
            <w:sz w:val="24"/>
            <w:szCs w:val="24"/>
          </w:rPr>
          <w:tab/>
        </w:r>
        <w:r w:rsidR="00F6442A" w:rsidRPr="00F6442A">
          <w:rPr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noProof/>
            <w:webHidden/>
            <w:sz w:val="24"/>
            <w:szCs w:val="24"/>
          </w:rPr>
          <w:instrText xml:space="preserve"> PAGEREF _Toc187920779 \h </w:instrText>
        </w:r>
        <w:r w:rsidR="00F6442A" w:rsidRPr="00F6442A">
          <w:rPr>
            <w:noProof/>
            <w:webHidden/>
            <w:sz w:val="24"/>
            <w:szCs w:val="24"/>
          </w:rPr>
        </w:r>
        <w:r w:rsidR="00F6442A" w:rsidRPr="00F6442A">
          <w:rPr>
            <w:noProof/>
            <w:webHidden/>
            <w:sz w:val="24"/>
            <w:szCs w:val="24"/>
          </w:rPr>
          <w:fldChar w:fldCharType="separate"/>
        </w:r>
        <w:r w:rsidR="00F6442A">
          <w:rPr>
            <w:noProof/>
            <w:webHidden/>
            <w:sz w:val="24"/>
            <w:szCs w:val="24"/>
          </w:rPr>
          <w:t>6</w:t>
        </w:r>
        <w:r w:rsidR="00F6442A"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00FDD75F" w14:textId="34C2F5C5" w:rsidR="00F6442A" w:rsidRPr="00F6442A" w:rsidRDefault="006676A8" w:rsidP="00F6442A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80" w:history="1">
        <w:r w:rsidR="00F6442A" w:rsidRPr="00F6442A">
          <w:rPr>
            <w:rStyle w:val="a4"/>
            <w:noProof/>
            <w:sz w:val="24"/>
            <w:szCs w:val="24"/>
          </w:rPr>
          <w:t>4.4 Методические указания к оформлению отчета по итогам прохождения практики</w:t>
        </w:r>
        <w:r w:rsidR="00F6442A" w:rsidRPr="00F6442A">
          <w:rPr>
            <w:noProof/>
            <w:webHidden/>
            <w:sz w:val="24"/>
            <w:szCs w:val="24"/>
          </w:rPr>
          <w:tab/>
        </w:r>
        <w:r w:rsidR="00F6442A" w:rsidRPr="00F6442A">
          <w:rPr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noProof/>
            <w:webHidden/>
            <w:sz w:val="24"/>
            <w:szCs w:val="24"/>
          </w:rPr>
          <w:instrText xml:space="preserve"> PAGEREF _Toc187920780 \h </w:instrText>
        </w:r>
        <w:r w:rsidR="00F6442A" w:rsidRPr="00F6442A">
          <w:rPr>
            <w:noProof/>
            <w:webHidden/>
            <w:sz w:val="24"/>
            <w:szCs w:val="24"/>
          </w:rPr>
        </w:r>
        <w:r w:rsidR="00F6442A" w:rsidRPr="00F6442A">
          <w:rPr>
            <w:noProof/>
            <w:webHidden/>
            <w:sz w:val="24"/>
            <w:szCs w:val="24"/>
          </w:rPr>
          <w:fldChar w:fldCharType="separate"/>
        </w:r>
        <w:r w:rsidR="00F6442A">
          <w:rPr>
            <w:noProof/>
            <w:webHidden/>
            <w:sz w:val="24"/>
            <w:szCs w:val="24"/>
          </w:rPr>
          <w:t>7</w:t>
        </w:r>
        <w:r w:rsidR="00F6442A"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0CB7AF7D" w14:textId="679A4977" w:rsidR="00F6442A" w:rsidRPr="00F6442A" w:rsidRDefault="006676A8" w:rsidP="00F6442A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187920782" w:history="1">
        <w:r w:rsidR="00F6442A" w:rsidRPr="00F6442A">
          <w:rPr>
            <w:rStyle w:val="a4"/>
            <w:noProof/>
            <w:sz w:val="24"/>
            <w:szCs w:val="24"/>
          </w:rPr>
          <w:t>4.5 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F6442A" w:rsidRPr="00F6442A">
          <w:rPr>
            <w:noProof/>
            <w:webHidden/>
            <w:sz w:val="24"/>
            <w:szCs w:val="24"/>
          </w:rPr>
          <w:tab/>
        </w:r>
        <w:r w:rsidR="00F6442A" w:rsidRPr="00F6442A">
          <w:rPr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noProof/>
            <w:webHidden/>
            <w:sz w:val="24"/>
            <w:szCs w:val="24"/>
          </w:rPr>
          <w:instrText xml:space="preserve"> PAGEREF _Toc187920782 \h </w:instrText>
        </w:r>
        <w:r w:rsidR="00F6442A" w:rsidRPr="00F6442A">
          <w:rPr>
            <w:noProof/>
            <w:webHidden/>
            <w:sz w:val="24"/>
            <w:szCs w:val="24"/>
          </w:rPr>
        </w:r>
        <w:r w:rsidR="00F6442A" w:rsidRPr="00F6442A">
          <w:rPr>
            <w:noProof/>
            <w:webHidden/>
            <w:sz w:val="24"/>
            <w:szCs w:val="24"/>
          </w:rPr>
          <w:fldChar w:fldCharType="separate"/>
        </w:r>
        <w:r w:rsidR="00F6442A">
          <w:rPr>
            <w:noProof/>
            <w:webHidden/>
            <w:sz w:val="24"/>
            <w:szCs w:val="24"/>
          </w:rPr>
          <w:t>7</w:t>
        </w:r>
        <w:r w:rsidR="00F6442A" w:rsidRPr="00F6442A">
          <w:rPr>
            <w:noProof/>
            <w:webHidden/>
            <w:sz w:val="24"/>
            <w:szCs w:val="24"/>
          </w:rPr>
          <w:fldChar w:fldCharType="end"/>
        </w:r>
      </w:hyperlink>
    </w:p>
    <w:p w14:paraId="7DD41819" w14:textId="3B98F84E" w:rsidR="00F6442A" w:rsidRPr="00F6442A" w:rsidRDefault="006676A8" w:rsidP="00F6442A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187920783" w:history="1">
        <w:r w:rsidR="00F6442A" w:rsidRPr="00F6442A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F6442A" w:rsidRPr="00F6442A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F6442A" w:rsidRPr="00F6442A">
          <w:rPr>
            <w:rStyle w:val="a4"/>
            <w:rFonts w:ascii="Times New Roman" w:hAnsi="Times New Roman"/>
            <w:noProof/>
            <w:sz w:val="24"/>
            <w:szCs w:val="24"/>
          </w:rPr>
          <w:t>Материально-техническое обеспечение практики</w: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_Toc187920783 \h </w:instrTex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6442A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F6442A" w:rsidRPr="00F6442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BBAF94" w14:textId="4CAD7CCB" w:rsidR="0083371C" w:rsidRPr="00FE14C7" w:rsidRDefault="0083371C" w:rsidP="00F6442A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F6442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4B9643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FD0457C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40661E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3E72CD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6B118D7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312C1E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  <w:bookmarkStart w:id="11" w:name="_GoBack"/>
      <w:bookmarkEnd w:id="11"/>
    </w:p>
    <w:p w14:paraId="41A6886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2CCC8395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CE0B7A2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3F186C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3CCAB0E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DCB105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023F257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B8DE940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E3A28F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842B871" w14:textId="09601840" w:rsidR="0083371C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68F1216" w14:textId="79B5B0BA" w:rsidR="00F6442A" w:rsidRDefault="00F6442A" w:rsidP="0083371C">
      <w:pPr>
        <w:spacing w:line="240" w:lineRule="auto"/>
        <w:rPr>
          <w:rFonts w:ascii="Times New Roman" w:hAnsi="Times New Roman" w:cs="Times New Roman"/>
        </w:rPr>
      </w:pPr>
    </w:p>
    <w:p w14:paraId="4A49CE80" w14:textId="2F738C5F" w:rsidR="004136E5" w:rsidRDefault="00413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DCE4EF" w14:textId="77777777" w:rsidR="00F6442A" w:rsidRDefault="00F6442A" w:rsidP="0083371C">
      <w:pPr>
        <w:spacing w:line="240" w:lineRule="auto"/>
        <w:rPr>
          <w:rFonts w:ascii="Times New Roman" w:hAnsi="Times New Roman" w:cs="Times New Roman"/>
        </w:rPr>
      </w:pPr>
    </w:p>
    <w:p w14:paraId="72AA94AC" w14:textId="7EA7F5FA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12" w:name="_Toc453665061"/>
      <w:bookmarkStart w:id="13" w:name="_Toc453665447"/>
      <w:bookmarkStart w:id="14" w:name="_Toc453769854"/>
      <w:bookmarkStart w:id="15" w:name="_Toc6327733"/>
      <w:bookmarkStart w:id="16" w:name="_Toc187920765"/>
      <w:r w:rsidRPr="00FE14C7">
        <w:rPr>
          <w:b/>
        </w:rPr>
        <w:t xml:space="preserve">Цели и задачи освоения </w:t>
      </w:r>
      <w:r w:rsidR="005E3226">
        <w:rPr>
          <w:b/>
        </w:rPr>
        <w:t>практики</w:t>
      </w:r>
      <w:bookmarkEnd w:id="12"/>
      <w:bookmarkEnd w:id="13"/>
      <w:bookmarkEnd w:id="14"/>
      <w:bookmarkEnd w:id="15"/>
      <w:bookmarkEnd w:id="16"/>
    </w:p>
    <w:p w14:paraId="15169195" w14:textId="6DB6A3E5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color w:val="000000"/>
          <w:sz w:val="24"/>
          <w:szCs w:val="24"/>
        </w:rPr>
        <w:t>Основной целью</w:t>
      </w:r>
      <w:r w:rsidRPr="00FE14C7">
        <w:rPr>
          <w:rFonts w:ascii="Times New Roman" w:hAnsi="Times New Roman" w:cs="Times New Roman"/>
          <w:color w:val="000000"/>
          <w:sz w:val="24"/>
          <w:szCs w:val="24"/>
        </w:rPr>
        <w:t xml:space="preserve"> освоения </w:t>
      </w:r>
      <w:r w:rsidR="005E3226">
        <w:rPr>
          <w:rFonts w:ascii="Times New Roman" w:hAnsi="Times New Roman" w:cs="Times New Roman"/>
          <w:color w:val="000000"/>
          <w:sz w:val="24"/>
          <w:szCs w:val="24"/>
        </w:rPr>
        <w:t>практики</w:t>
      </w:r>
      <w:r w:rsidR="0083371C"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AutofillDiscipline2"/>
      <w:proofErr w:type="spellStart"/>
      <w:r w:rsidR="004136E5" w:rsidRPr="00FE14C7">
        <w:rPr>
          <w:rFonts w:ascii="Times New Roman" w:hAnsi="Times New Roman" w:cs="Times New Roman"/>
          <w:sz w:val="24"/>
          <w:szCs w:val="24"/>
          <w:lang w:val="en-US"/>
        </w:rPr>
        <w:t>AutofillDiscipline</w:t>
      </w:r>
      <w:bookmarkEnd w:id="17"/>
      <w:proofErr w:type="spellEnd"/>
      <w:r w:rsidR="004136E5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="0083371C" w:rsidRPr="00FE14C7">
        <w:rPr>
          <w:rFonts w:ascii="Times New Roman" w:hAnsi="Times New Roman" w:cs="Times New Roman"/>
          <w:sz w:val="24"/>
          <w:szCs w:val="24"/>
        </w:rPr>
        <w:t>являются:</w:t>
      </w:r>
    </w:p>
    <w:p w14:paraId="1DDBC7CA" w14:textId="533CDFE8" w:rsidR="0083371C" w:rsidRPr="00AC7003" w:rsidRDefault="00AC7003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C7003">
        <w:rPr>
          <w:rFonts w:ascii="Times New Roman" w:hAnsi="Times New Roman" w:cs="Times New Roman"/>
          <w:color w:val="FF0000"/>
          <w:sz w:val="24"/>
          <w:szCs w:val="24"/>
        </w:rPr>
        <w:t>Указываются цели освоения практики, соотнесенные с планируемыми результатами освоения образовательной программы</w:t>
      </w:r>
    </w:p>
    <w:p w14:paraId="08BAAD96" w14:textId="5754B8F8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 xml:space="preserve">Основными задачами </w:t>
      </w:r>
      <w:r w:rsidR="00C35BF5">
        <w:rPr>
          <w:rFonts w:ascii="Times New Roman" w:hAnsi="Times New Roman" w:cs="Times New Roman"/>
          <w:b/>
          <w:sz w:val="24"/>
          <w:szCs w:val="24"/>
        </w:rPr>
        <w:t>прохождения</w:t>
      </w:r>
      <w:r w:rsidRPr="00FE14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3226">
        <w:rPr>
          <w:rFonts w:ascii="Times New Roman" w:hAnsi="Times New Roman" w:cs="Times New Roman"/>
          <w:b/>
          <w:sz w:val="24"/>
          <w:szCs w:val="24"/>
        </w:rPr>
        <w:t>практики</w:t>
      </w:r>
      <w:r w:rsidRPr="00FE14C7">
        <w:rPr>
          <w:rFonts w:ascii="Times New Roman" w:hAnsi="Times New Roman" w:cs="Times New Roman"/>
          <w:b/>
          <w:sz w:val="24"/>
          <w:szCs w:val="24"/>
        </w:rPr>
        <w:t xml:space="preserve"> являются:</w:t>
      </w:r>
    </w:p>
    <w:p w14:paraId="3850E7DD" w14:textId="77777777" w:rsidR="00AC7003" w:rsidRDefault="00AC7003" w:rsidP="00AC700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12DBD4BE" w14:textId="77777777" w:rsidR="00AC7003" w:rsidRDefault="00AC7003" w:rsidP="00AC700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167D2D21" w14:textId="77777777" w:rsidR="00AC7003" w:rsidRDefault="00AC7003" w:rsidP="00AC700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5B3915FD" w14:textId="77777777" w:rsidR="00AC7003" w:rsidRDefault="00AC7003" w:rsidP="00AC700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380D844B" w14:textId="77777777" w:rsidR="00AC7003" w:rsidRDefault="00AC7003" w:rsidP="00AC7003">
      <w:pPr>
        <w:pStyle w:val="ReportMain"/>
        <w:suppressAutoHyphens/>
        <w:ind w:firstLine="709"/>
        <w:jc w:val="both"/>
        <w:rPr>
          <w:i/>
        </w:rPr>
      </w:pPr>
      <w:r>
        <w:rPr>
          <w:i/>
        </w:rPr>
        <w:t>(Перечисляются задачи, соотнесенные с поставленной целью и позволяющие достигнуть запланированных результатов обучения)</w:t>
      </w:r>
    </w:p>
    <w:p w14:paraId="7CA20E88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47CB3" w14:textId="323F66EA" w:rsidR="0083371C" w:rsidRPr="00FE14C7" w:rsidRDefault="00C35BF5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Прохождение</w:t>
      </w:r>
      <w:r w:rsidR="0083371C" w:rsidRPr="00FE14C7">
        <w:rPr>
          <w:rFonts w:ascii="Times New Roman" w:hAnsi="Times New Roman" w:cs="Times New Roman"/>
          <w:sz w:val="24"/>
          <w:szCs w:val="24"/>
        </w:rPr>
        <w:t xml:space="preserve"> данной </w:t>
      </w:r>
      <w:r w:rsidR="005E3226">
        <w:rPr>
          <w:rFonts w:ascii="Times New Roman" w:hAnsi="Times New Roman" w:cs="Times New Roman"/>
          <w:sz w:val="24"/>
          <w:szCs w:val="24"/>
        </w:rPr>
        <w:t>практики</w:t>
      </w:r>
      <w:r w:rsidR="0083371C" w:rsidRPr="00FE14C7">
        <w:rPr>
          <w:rFonts w:ascii="Times New Roman" w:hAnsi="Times New Roman" w:cs="Times New Roman"/>
          <w:sz w:val="24"/>
          <w:szCs w:val="24"/>
        </w:rPr>
        <w:t xml:space="preserve"> способствует формированию у обучающихся следующих компетенций, предусмотренных ФГОС ВО и ОП ВО по направлению подготовки </w:t>
      </w:r>
      <w:bookmarkStart w:id="18" w:name="AutofillWayCode2"/>
      <w:proofErr w:type="spellStart"/>
      <w:r w:rsidR="004136E5" w:rsidRPr="00FE14C7">
        <w:rPr>
          <w:rFonts w:ascii="Times New Roman" w:hAnsi="Times New Roman" w:cs="Times New Roman"/>
          <w:sz w:val="24"/>
          <w:szCs w:val="24"/>
        </w:rPr>
        <w:t>AutofillWayCode</w:t>
      </w:r>
      <w:bookmarkEnd w:id="18"/>
      <w:proofErr w:type="spellEnd"/>
      <w:r w:rsidR="004136E5"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AutofillWayName2"/>
      <w:proofErr w:type="spellStart"/>
      <w:r w:rsidR="004136E5" w:rsidRPr="00FE14C7">
        <w:rPr>
          <w:rFonts w:ascii="Times New Roman" w:hAnsi="Times New Roman" w:cs="Times New Roman"/>
          <w:sz w:val="24"/>
          <w:szCs w:val="24"/>
        </w:rPr>
        <w:t>AutofillWayName</w:t>
      </w:r>
      <w:bookmarkEnd w:id="19"/>
      <w:proofErr w:type="spellEnd"/>
      <w:r w:rsidR="004136E5" w:rsidRPr="00FE14C7">
        <w:rPr>
          <w:rFonts w:ascii="Times New Roman" w:hAnsi="Times New Roman" w:cs="Times New Roman"/>
          <w:sz w:val="24"/>
          <w:szCs w:val="24"/>
        </w:rPr>
        <w:t xml:space="preserve"> с квалификацией </w:t>
      </w:r>
      <w:bookmarkStart w:id="20" w:name="AutofillEducationLevel2"/>
      <w:r w:rsidR="004136E5" w:rsidRPr="00FE14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4136E5" w:rsidRPr="00FE14C7">
        <w:rPr>
          <w:rFonts w:ascii="Times New Roman" w:hAnsi="Times New Roman" w:cs="Times New Roman"/>
          <w:sz w:val="24"/>
          <w:szCs w:val="24"/>
        </w:rPr>
        <w:t>AutofillEducationLevel</w:t>
      </w:r>
      <w:bookmarkEnd w:id="20"/>
      <w:proofErr w:type="spellEnd"/>
      <w:r w:rsidR="004136E5" w:rsidRPr="00FE14C7">
        <w:rPr>
          <w:rFonts w:ascii="Times New Roman" w:hAnsi="Times New Roman" w:cs="Times New Roman"/>
          <w:sz w:val="24"/>
          <w:szCs w:val="24"/>
        </w:rPr>
        <w:t>»:</w:t>
      </w:r>
    </w:p>
    <w:p w14:paraId="6F609898" w14:textId="77777777" w:rsidR="004136E5" w:rsidRPr="00FE14C7" w:rsidRDefault="004136E5" w:rsidP="004136E5">
      <w:pPr>
        <w:pStyle w:val="Default"/>
        <w:ind w:firstLine="709"/>
        <w:jc w:val="both"/>
        <w:rPr>
          <w:b/>
          <w:color w:val="auto"/>
        </w:rPr>
      </w:pPr>
    </w:p>
    <w:p w14:paraId="67CAF933" w14:textId="77777777" w:rsidR="004136E5" w:rsidRPr="00FE14C7" w:rsidRDefault="004136E5" w:rsidP="004136E5">
      <w:pPr>
        <w:pStyle w:val="Default"/>
        <w:ind w:firstLine="709"/>
        <w:jc w:val="both"/>
        <w:rPr>
          <w:b/>
          <w:color w:val="auto"/>
          <w:lang w:val="en-US"/>
        </w:rPr>
      </w:pPr>
      <w:bookmarkStart w:id="21" w:name="AutofillCompetencies1"/>
      <w:proofErr w:type="spellStart"/>
      <w:r w:rsidRPr="00FE14C7">
        <w:rPr>
          <w:b/>
          <w:color w:val="auto"/>
          <w:lang w:val="en-US"/>
        </w:rPr>
        <w:t>AutofillCompetencies</w:t>
      </w:r>
      <w:proofErr w:type="spellEnd"/>
    </w:p>
    <w:bookmarkEnd w:id="21"/>
    <w:p w14:paraId="55D8269C" w14:textId="1B720A32" w:rsidR="004136E5" w:rsidRPr="004136E5" w:rsidRDefault="004136E5" w:rsidP="004136E5">
      <w:pPr>
        <w:tabs>
          <w:tab w:val="left" w:pos="360"/>
        </w:tabs>
        <w:spacing w:after="0" w:line="240" w:lineRule="auto"/>
        <w:jc w:val="both"/>
        <w:rPr>
          <w:rStyle w:val="FontStyle40"/>
          <w:i/>
          <w:sz w:val="24"/>
          <w:szCs w:val="24"/>
        </w:rPr>
      </w:pPr>
    </w:p>
    <w:p w14:paraId="72F5A83D" w14:textId="257418BA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22" w:name="_Toc453665062"/>
      <w:bookmarkStart w:id="23" w:name="_Toc453665448"/>
      <w:bookmarkStart w:id="24" w:name="_Toc453769855"/>
      <w:bookmarkStart w:id="25" w:name="_Toc6327734"/>
      <w:bookmarkStart w:id="26" w:name="_Toc187920766"/>
      <w:r w:rsidRPr="00FE14C7">
        <w:rPr>
          <w:b/>
        </w:rPr>
        <w:t xml:space="preserve">Место </w:t>
      </w:r>
      <w:r w:rsidR="005E3226">
        <w:rPr>
          <w:b/>
        </w:rPr>
        <w:t>практики</w:t>
      </w:r>
      <w:r w:rsidRPr="00FE14C7">
        <w:rPr>
          <w:b/>
        </w:rPr>
        <w:t xml:space="preserve"> в структуре образовательной программы</w:t>
      </w:r>
      <w:bookmarkEnd w:id="22"/>
      <w:bookmarkEnd w:id="23"/>
      <w:bookmarkEnd w:id="24"/>
      <w:bookmarkEnd w:id="25"/>
      <w:bookmarkEnd w:id="26"/>
    </w:p>
    <w:p w14:paraId="55442DA3" w14:textId="210D1024" w:rsidR="0083371C" w:rsidRPr="00894BD1" w:rsidRDefault="0083371C" w:rsidP="005E3226">
      <w:pPr>
        <w:tabs>
          <w:tab w:val="center" w:pos="4677"/>
          <w:tab w:val="right" w:pos="9355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Дисциплина «</w:t>
      </w:r>
      <w:bookmarkStart w:id="27" w:name="AutofillDiscipline4"/>
      <w:proofErr w:type="spellStart"/>
      <w:r w:rsidR="004136E5" w:rsidRPr="00FE14C7">
        <w:rPr>
          <w:rFonts w:ascii="Times New Roman" w:hAnsi="Times New Roman" w:cs="Times New Roman"/>
          <w:sz w:val="24"/>
          <w:szCs w:val="24"/>
        </w:rPr>
        <w:t>AutofillDiscipline</w:t>
      </w:r>
      <w:bookmarkEnd w:id="27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» относится к </w:t>
      </w:r>
      <w:bookmarkStart w:id="28" w:name="AutofillPartType2"/>
      <w:proofErr w:type="spellStart"/>
      <w:r w:rsidR="004136E5" w:rsidRPr="00FE14C7">
        <w:rPr>
          <w:rFonts w:ascii="Times New Roman" w:hAnsi="Times New Roman" w:cs="Times New Roman"/>
          <w:sz w:val="24"/>
          <w:szCs w:val="24"/>
          <w:lang w:val="en-US"/>
        </w:rPr>
        <w:t>AutofillPartType</w:t>
      </w:r>
      <w:bookmarkEnd w:id="28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, блока </w:t>
      </w:r>
      <w:r w:rsidR="005E3226">
        <w:rPr>
          <w:rFonts w:ascii="Times New Roman" w:hAnsi="Times New Roman" w:cs="Times New Roman"/>
          <w:sz w:val="24"/>
          <w:szCs w:val="24"/>
        </w:rPr>
        <w:t>2</w:t>
      </w:r>
      <w:r w:rsidRPr="00FE14C7">
        <w:rPr>
          <w:rFonts w:ascii="Times New Roman" w:hAnsi="Times New Roman" w:cs="Times New Roman"/>
          <w:sz w:val="24"/>
          <w:szCs w:val="24"/>
        </w:rPr>
        <w:t xml:space="preserve"> «</w:t>
      </w:r>
      <w:r w:rsidR="005E3226">
        <w:rPr>
          <w:rFonts w:ascii="Times New Roman" w:hAnsi="Times New Roman" w:cs="Times New Roman"/>
          <w:sz w:val="24"/>
          <w:szCs w:val="24"/>
        </w:rPr>
        <w:t>Практика</w:t>
      </w:r>
      <w:r w:rsidRPr="00FE14C7">
        <w:rPr>
          <w:rFonts w:ascii="Times New Roman" w:hAnsi="Times New Roman" w:cs="Times New Roman"/>
          <w:sz w:val="24"/>
          <w:szCs w:val="24"/>
        </w:rPr>
        <w:t>».</w:t>
      </w:r>
    </w:p>
    <w:p w14:paraId="33979B42" w14:textId="47E3AE32" w:rsidR="0083371C" w:rsidRPr="00FE14C7" w:rsidRDefault="0083371C" w:rsidP="0083371C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9" w:name="_Toc6327735"/>
      <w:bookmarkStart w:id="30" w:name="_Toc187920767"/>
      <w:r w:rsidRPr="00FE14C7">
        <w:rPr>
          <w:b/>
        </w:rPr>
        <w:t xml:space="preserve">2.1. Требования к входным результатам обучения, необходимым для освоения </w:t>
      </w:r>
      <w:r w:rsidR="005E3226">
        <w:rPr>
          <w:b/>
        </w:rPr>
        <w:t>практики</w:t>
      </w:r>
      <w:r w:rsidRPr="00FE14C7">
        <w:rPr>
          <w:b/>
        </w:rPr>
        <w:t>:</w:t>
      </w:r>
      <w:bookmarkEnd w:id="29"/>
      <w:bookmarkEnd w:id="30"/>
    </w:p>
    <w:p w14:paraId="306BDE11" w14:textId="4130EF0E" w:rsidR="00870202" w:rsidRDefault="0083371C" w:rsidP="006E20EB">
      <w:pPr>
        <w:pStyle w:val="ReportMain"/>
        <w:suppressAutoHyphens/>
        <w:spacing w:before="120"/>
        <w:ind w:firstLine="709"/>
        <w:jc w:val="both"/>
      </w:pPr>
      <w:r w:rsidRPr="00FE14C7">
        <w:t xml:space="preserve">Для </w:t>
      </w:r>
      <w:r w:rsidR="00C35BF5">
        <w:t>прохождения</w:t>
      </w:r>
      <w:r w:rsidRPr="00FE14C7">
        <w:t xml:space="preserve"> </w:t>
      </w:r>
      <w:r w:rsidR="005E3226">
        <w:t>практики</w:t>
      </w:r>
      <w:r w:rsidRPr="00FE14C7">
        <w:t xml:space="preserve"> «</w:t>
      </w:r>
      <w:bookmarkStart w:id="31" w:name="AutofillDiscipline7"/>
      <w:proofErr w:type="spellStart"/>
      <w:r w:rsidR="004136E5" w:rsidRPr="00254B06">
        <w:t>AutofillDiscipline</w:t>
      </w:r>
      <w:bookmarkEnd w:id="31"/>
      <w:proofErr w:type="spellEnd"/>
      <w:r w:rsidRPr="00FE14C7">
        <w:t xml:space="preserve">» необходимы результаты обучения, приобретенные обучающимся при освоении </w:t>
      </w:r>
      <w:r w:rsidR="0045110F">
        <w:t>следующих дисциплин ОП ВО:</w:t>
      </w:r>
    </w:p>
    <w:p w14:paraId="606D8C9D" w14:textId="77777777" w:rsidR="004136E5" w:rsidRPr="00FE14C7" w:rsidRDefault="004136E5" w:rsidP="004136E5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65B83B00" w14:textId="77777777" w:rsidR="004136E5" w:rsidRPr="00FE14C7" w:rsidRDefault="004136E5" w:rsidP="004136E5">
      <w:pPr>
        <w:pStyle w:val="ReportMain"/>
        <w:suppressAutoHyphens/>
        <w:spacing w:before="120" w:after="120"/>
        <w:ind w:firstLine="709"/>
        <w:jc w:val="both"/>
        <w:rPr>
          <w:b/>
        </w:rPr>
      </w:pPr>
      <w:bookmarkStart w:id="32" w:name="AutofillRequirementsLast1"/>
      <w:proofErr w:type="spellStart"/>
      <w:r w:rsidRPr="00FE14C7">
        <w:rPr>
          <w:b/>
          <w:lang w:val="en-US"/>
        </w:rPr>
        <w:t>AutofillRequirementsLast</w:t>
      </w:r>
      <w:proofErr w:type="spellEnd"/>
    </w:p>
    <w:bookmarkEnd w:id="32"/>
    <w:p w14:paraId="771DF15F" w14:textId="77777777" w:rsidR="0045110F" w:rsidRPr="00FE14C7" w:rsidRDefault="0045110F" w:rsidP="006E20EB">
      <w:pPr>
        <w:pStyle w:val="ReportMain"/>
        <w:suppressAutoHyphens/>
        <w:spacing w:before="120"/>
        <w:ind w:firstLine="709"/>
        <w:jc w:val="both"/>
      </w:pPr>
    </w:p>
    <w:p w14:paraId="7EF50D3B" w14:textId="031CDC13" w:rsidR="0083371C" w:rsidRPr="00FE14C7" w:rsidRDefault="0083371C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t xml:space="preserve">Предварительные результаты обучения, которые должны быть сформированы у обучающегося до начала </w:t>
      </w:r>
      <w:r w:rsidR="00C35BF5">
        <w:t>прохождения</w:t>
      </w:r>
      <w:r w:rsidRPr="00FE14C7">
        <w:t xml:space="preserve"> </w:t>
      </w:r>
      <w:r w:rsidR="005E3226">
        <w:t>практики</w:t>
      </w:r>
      <w:r w:rsidRPr="00FE14C7">
        <w:t>:</w:t>
      </w:r>
    </w:p>
    <w:p w14:paraId="1A097CD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510DDB03" w14:textId="06B4F772" w:rsidR="00525292" w:rsidRPr="00FE14C7" w:rsidRDefault="009968A7" w:rsidP="00A05CB0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695C7C2A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C74504" w14:textId="40C53A5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11D2BE88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075AFEC1" w14:textId="77777777" w:rsidR="00525292" w:rsidRPr="00FE14C7" w:rsidRDefault="00525292" w:rsidP="00A05CB0">
      <w:pPr>
        <w:pStyle w:val="ReportMain"/>
        <w:suppressAutoHyphens/>
        <w:ind w:firstLine="709"/>
      </w:pPr>
    </w:p>
    <w:p w14:paraId="74A619C7" w14:textId="77777777" w:rsidR="00525292" w:rsidRPr="00FE14C7" w:rsidRDefault="00525292" w:rsidP="00A05CB0">
      <w:pPr>
        <w:pStyle w:val="ReportMain"/>
        <w:suppressAutoHyphens/>
        <w:ind w:firstLine="709"/>
      </w:pPr>
    </w:p>
    <w:p w14:paraId="134711CD" w14:textId="3FF6A85F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0558D81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1480A8DE" w14:textId="7A1234A7" w:rsidR="0083371C" w:rsidRPr="00FE14C7" w:rsidRDefault="0083371C" w:rsidP="00A05CB0">
      <w:pPr>
        <w:pStyle w:val="ReportMain"/>
        <w:suppressAutoHyphens/>
        <w:ind w:firstLine="709"/>
        <w:jc w:val="both"/>
      </w:pPr>
    </w:p>
    <w:p w14:paraId="277AEAF2" w14:textId="4B268235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F5E1461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26DB0033" w14:textId="77777777" w:rsidR="0083371C" w:rsidRPr="00FE14C7" w:rsidRDefault="0083371C" w:rsidP="00A05CB0">
      <w:pPr>
        <w:pStyle w:val="ReportMain"/>
        <w:suppressAutoHyphens/>
        <w:ind w:firstLine="709"/>
        <w:jc w:val="both"/>
        <w:outlineLvl w:val="1"/>
        <w:rPr>
          <w:b/>
        </w:rPr>
      </w:pPr>
      <w:bookmarkStart w:id="33" w:name="_Toc6327736"/>
      <w:bookmarkStart w:id="34" w:name="_Toc187920768"/>
      <w:r w:rsidRPr="00FE14C7">
        <w:rPr>
          <w:b/>
        </w:rPr>
        <w:t>2.2. Требования к результатам обучения по дисциплине:</w:t>
      </w:r>
      <w:bookmarkEnd w:id="33"/>
      <w:bookmarkEnd w:id="34"/>
    </w:p>
    <w:p w14:paraId="7136E270" w14:textId="44AF3404" w:rsidR="00AC7003" w:rsidRDefault="0083371C" w:rsidP="00AC7003">
      <w:pPr>
        <w:pStyle w:val="ReportMain"/>
        <w:suppressAutoHyphens/>
        <w:ind w:firstLine="709"/>
        <w:jc w:val="both"/>
      </w:pPr>
      <w:r w:rsidRPr="00FE14C7">
        <w:t xml:space="preserve">Знания, полученные обучающимся в результате освоения </w:t>
      </w:r>
      <w:r w:rsidR="005E3226">
        <w:t>практики</w:t>
      </w:r>
      <w:r w:rsidRPr="00FE14C7">
        <w:t xml:space="preserve">, применяются при </w:t>
      </w:r>
      <w:r w:rsidR="00AC7003">
        <w:t>изучении следующих дисциплин:</w:t>
      </w:r>
    </w:p>
    <w:p w14:paraId="232093BA" w14:textId="77777777" w:rsidR="004136E5" w:rsidRPr="00FE14C7" w:rsidRDefault="004136E5" w:rsidP="004136E5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lastRenderedPageBreak/>
        <w:t>Выбрать нужные из списка:</w:t>
      </w:r>
    </w:p>
    <w:p w14:paraId="33D01DB7" w14:textId="77777777" w:rsidR="004136E5" w:rsidRPr="00FE14C7" w:rsidRDefault="004136E5" w:rsidP="004136E5">
      <w:pPr>
        <w:pStyle w:val="ReportMain"/>
        <w:suppressAutoHyphens/>
        <w:ind w:firstLine="709"/>
        <w:jc w:val="both"/>
      </w:pPr>
      <w:bookmarkStart w:id="35" w:name="AutofillRequirementsNext1"/>
      <w:proofErr w:type="spellStart"/>
      <w:r w:rsidRPr="00FE14C7">
        <w:rPr>
          <w:lang w:val="en-US"/>
        </w:rPr>
        <w:t>AutofillRequirementsNext</w:t>
      </w:r>
      <w:proofErr w:type="spellEnd"/>
    </w:p>
    <w:bookmarkEnd w:id="35"/>
    <w:p w14:paraId="1ADB1656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A00BCF5" w14:textId="20CC47DE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 xml:space="preserve">Процесс </w:t>
      </w:r>
      <w:r w:rsidR="00C35BF5">
        <w:t>прохождения</w:t>
      </w:r>
      <w:r w:rsidRPr="00FE14C7">
        <w:t xml:space="preserve"> </w:t>
      </w:r>
      <w:r w:rsidR="005E3226">
        <w:t>практики</w:t>
      </w:r>
      <w:r w:rsidRPr="00FE14C7">
        <w:t xml:space="preserve"> направлен на формирование следующих результатов обучения:</w:t>
      </w:r>
    </w:p>
    <w:p w14:paraId="295DBE6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3EDA5B2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E912F9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EF82678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BC5AA2" w14:textId="3F59D345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740AD4E8" w14:textId="4BA3DD86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56BD64BD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B9769C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A6DCFD5" w14:textId="60F6D4B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11F8CA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84C04D0" w14:textId="0BD618D9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F83F1CF" w14:textId="5BDAA052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7EDF746" w14:textId="77777777" w:rsidR="008773D5" w:rsidRDefault="008773D5" w:rsidP="008773D5">
      <w:pPr>
        <w:pStyle w:val="ReportMain"/>
        <w:suppressAutoHyphens/>
        <w:ind w:firstLine="709"/>
        <w:rPr>
          <w:b/>
          <w:u w:val="single"/>
        </w:rPr>
      </w:pPr>
      <w:bookmarkStart w:id="36" w:name="AutofillCompetenciesTable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6"/>
        <w:gridCol w:w="4812"/>
      </w:tblGrid>
      <w:tr w:rsidR="008773D5" w:rsidRPr="00C673F0" w14:paraId="05E7726E" w14:textId="77777777" w:rsidTr="00637B1C">
        <w:tc>
          <w:tcPr>
            <w:tcW w:w="4927" w:type="dxa"/>
          </w:tcPr>
          <w:p w14:paraId="0F3410DA" w14:textId="77777777" w:rsidR="008773D5" w:rsidRPr="00C673F0" w:rsidRDefault="008773D5" w:rsidP="00637B1C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Формируемые компетенции</w:t>
            </w:r>
          </w:p>
        </w:tc>
        <w:tc>
          <w:tcPr>
            <w:tcW w:w="4927" w:type="dxa"/>
          </w:tcPr>
          <w:p w14:paraId="5B772C32" w14:textId="77777777" w:rsidR="008773D5" w:rsidRPr="00C673F0" w:rsidRDefault="008773D5" w:rsidP="00637B1C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Индикаторы достижения компетенции</w:t>
            </w:r>
          </w:p>
        </w:tc>
      </w:tr>
    </w:tbl>
    <w:p w14:paraId="71FFFC5D" w14:textId="1472DC3B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bookmarkEnd w:id="36"/>
    <w:p w14:paraId="15777A36" w14:textId="77777777" w:rsidR="00F82A9A" w:rsidRPr="00FE14C7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p w14:paraId="76ED215C" w14:textId="6072DFF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7" w:name="_Toc453665063"/>
      <w:bookmarkStart w:id="38" w:name="_Toc453665449"/>
      <w:bookmarkStart w:id="39" w:name="_Toc453769856"/>
      <w:bookmarkStart w:id="40" w:name="_Toc6327737"/>
      <w:bookmarkStart w:id="41" w:name="_Toc187920769"/>
      <w:r w:rsidRPr="00FE14C7">
        <w:rPr>
          <w:b/>
        </w:rPr>
        <w:t xml:space="preserve">Структура и содержание </w:t>
      </w:r>
      <w:r w:rsidR="005E3226">
        <w:rPr>
          <w:b/>
        </w:rPr>
        <w:t>практики</w:t>
      </w:r>
      <w:bookmarkEnd w:id="37"/>
      <w:bookmarkEnd w:id="38"/>
      <w:bookmarkEnd w:id="39"/>
      <w:bookmarkEnd w:id="40"/>
      <w:bookmarkEnd w:id="41"/>
    </w:p>
    <w:p w14:paraId="0225BB3D" w14:textId="000FFBA8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2" w:name="_Toc453665064"/>
      <w:bookmarkStart w:id="43" w:name="_Toc453665450"/>
      <w:bookmarkStart w:id="44" w:name="_Toc453769857"/>
      <w:bookmarkStart w:id="45" w:name="_Toc6327738"/>
      <w:bookmarkStart w:id="46" w:name="_Toc187920770"/>
      <w:r w:rsidRPr="00FE14C7">
        <w:rPr>
          <w:b/>
        </w:rPr>
        <w:t xml:space="preserve">3.1 Структура </w:t>
      </w:r>
      <w:r w:rsidR="005E3226">
        <w:rPr>
          <w:b/>
        </w:rPr>
        <w:t>практики</w:t>
      </w:r>
      <w:bookmarkEnd w:id="42"/>
      <w:bookmarkEnd w:id="43"/>
      <w:bookmarkEnd w:id="44"/>
      <w:bookmarkEnd w:id="45"/>
      <w:bookmarkEnd w:id="46"/>
    </w:p>
    <w:p w14:paraId="6CE1B106" w14:textId="77777777" w:rsidR="008773D5" w:rsidRPr="00FE14C7" w:rsidRDefault="008773D5" w:rsidP="008773D5">
      <w:pPr>
        <w:pStyle w:val="ReportMain"/>
        <w:suppressAutoHyphens/>
        <w:jc w:val="both"/>
      </w:pPr>
      <w:bookmarkStart w:id="47" w:name="AutofillLaboriousnessTable1"/>
      <w:r w:rsidRPr="00FE14C7">
        <w:t xml:space="preserve">Общая трудоемкость дисциплины составляет </w:t>
      </w:r>
      <w:bookmarkStart w:id="48" w:name="AutofillZeAtAll1"/>
      <w:proofErr w:type="spellStart"/>
      <w:r w:rsidRPr="00FE14C7">
        <w:rPr>
          <w:lang w:val="en-US"/>
        </w:rPr>
        <w:t>AutofillZeAtAll</w:t>
      </w:r>
      <w:bookmarkEnd w:id="48"/>
      <w:proofErr w:type="spellEnd"/>
      <w:r w:rsidRPr="00FE14C7">
        <w:t xml:space="preserve"> зачетных единиц (</w:t>
      </w:r>
      <w:bookmarkStart w:id="49" w:name="AutofillByPlan1"/>
      <w:proofErr w:type="spellStart"/>
      <w:r w:rsidRPr="00FE14C7">
        <w:rPr>
          <w:lang w:val="en-US"/>
        </w:rPr>
        <w:t>AutofillByPlan</w:t>
      </w:r>
      <w:bookmarkEnd w:id="49"/>
      <w:proofErr w:type="spellEnd"/>
      <w:r w:rsidRPr="00FE14C7">
        <w:t xml:space="preserve"> 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8773D5" w:rsidRPr="00FE14C7" w14:paraId="283BEA3C" w14:textId="77777777" w:rsidTr="00637B1C">
        <w:trPr>
          <w:trHeight w:val="276"/>
        </w:trPr>
        <w:tc>
          <w:tcPr>
            <w:tcW w:w="4927" w:type="dxa"/>
            <w:vMerge w:val="restart"/>
          </w:tcPr>
          <w:p w14:paraId="29511FC1" w14:textId="77777777" w:rsidR="008773D5" w:rsidRPr="00FE14C7" w:rsidRDefault="008773D5" w:rsidP="00637B1C">
            <w:pPr>
              <w:pStyle w:val="ReportMain"/>
              <w:suppressAutoHyphens/>
              <w:jc w:val="center"/>
            </w:pPr>
            <w:r w:rsidRPr="00FE14C7">
              <w:t>Вид работы</w:t>
            </w:r>
          </w:p>
        </w:tc>
      </w:tr>
      <w:tr w:rsidR="008773D5" w:rsidRPr="00FE14C7" w14:paraId="14DA2148" w14:textId="77777777" w:rsidTr="00637B1C">
        <w:trPr>
          <w:trHeight w:val="276"/>
        </w:trPr>
        <w:tc>
          <w:tcPr>
            <w:tcW w:w="4927" w:type="dxa"/>
            <w:vMerge/>
          </w:tcPr>
          <w:p w14:paraId="1D95BF57" w14:textId="77777777" w:rsidR="008773D5" w:rsidRPr="00FE14C7" w:rsidRDefault="008773D5" w:rsidP="00637B1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8773D5" w:rsidRPr="00FE14C7" w14:paraId="7BD8DC9C" w14:textId="77777777" w:rsidTr="00637B1C">
        <w:tc>
          <w:tcPr>
            <w:tcW w:w="4927" w:type="dxa"/>
          </w:tcPr>
          <w:p w14:paraId="0F3B953C" w14:textId="77777777" w:rsidR="008773D5" w:rsidRPr="00FE14C7" w:rsidRDefault="008773D5" w:rsidP="00637B1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Общая трудоёмкость</w:t>
            </w:r>
          </w:p>
        </w:tc>
      </w:tr>
      <w:tr w:rsidR="008773D5" w:rsidRPr="00FE14C7" w14:paraId="587E68BF" w14:textId="77777777" w:rsidTr="00637B1C">
        <w:tc>
          <w:tcPr>
            <w:tcW w:w="4927" w:type="dxa"/>
          </w:tcPr>
          <w:p w14:paraId="49944741" w14:textId="77777777" w:rsidR="008773D5" w:rsidRPr="00FE14C7" w:rsidRDefault="008773D5" w:rsidP="00637B1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Контактная работа</w:t>
            </w:r>
            <w:r w:rsidRPr="00FE14C7">
              <w:rPr>
                <w:b/>
                <w:lang w:val="en-US"/>
              </w:rPr>
              <w:t>:</w:t>
            </w:r>
          </w:p>
        </w:tc>
      </w:tr>
      <w:tr w:rsidR="008773D5" w:rsidRPr="00FE14C7" w14:paraId="07663CC5" w14:textId="77777777" w:rsidTr="00637B1C">
        <w:tc>
          <w:tcPr>
            <w:tcW w:w="4927" w:type="dxa"/>
          </w:tcPr>
          <w:p w14:paraId="048542F4" w14:textId="77777777" w:rsidR="008773D5" w:rsidRPr="00FE14C7" w:rsidRDefault="008773D5" w:rsidP="00637B1C">
            <w:pPr>
              <w:pStyle w:val="ReportMain"/>
              <w:suppressAutoHyphens/>
              <w:jc w:val="both"/>
            </w:pPr>
            <w:r w:rsidRPr="00FE14C7">
              <w:t>Лекции</w:t>
            </w:r>
            <w:r w:rsidRPr="00FE14C7">
              <w:rPr>
                <w:lang w:val="en-US"/>
              </w:rPr>
              <w:t>(</w:t>
            </w:r>
            <w:r w:rsidRPr="00FE14C7">
              <w:t>Л)</w:t>
            </w:r>
          </w:p>
        </w:tc>
      </w:tr>
      <w:tr w:rsidR="008773D5" w:rsidRPr="00FE14C7" w14:paraId="4E660665" w14:textId="77777777" w:rsidTr="00637B1C">
        <w:tc>
          <w:tcPr>
            <w:tcW w:w="4927" w:type="dxa"/>
          </w:tcPr>
          <w:p w14:paraId="783618E5" w14:textId="77777777" w:rsidR="008773D5" w:rsidRPr="00FE14C7" w:rsidRDefault="008773D5" w:rsidP="00637B1C">
            <w:pPr>
              <w:pStyle w:val="ReportMain"/>
              <w:suppressAutoHyphens/>
              <w:jc w:val="both"/>
            </w:pPr>
            <w:r w:rsidRPr="00FE14C7">
              <w:t>Практические занятия (ПЗ)</w:t>
            </w:r>
          </w:p>
        </w:tc>
      </w:tr>
      <w:tr w:rsidR="008773D5" w:rsidRPr="00FE14C7" w14:paraId="793ED26A" w14:textId="77777777" w:rsidTr="00637B1C">
        <w:tc>
          <w:tcPr>
            <w:tcW w:w="4927" w:type="dxa"/>
          </w:tcPr>
          <w:p w14:paraId="3B103E9D" w14:textId="77777777" w:rsidR="008773D5" w:rsidRPr="00FE14C7" w:rsidRDefault="008773D5" w:rsidP="00637B1C">
            <w:pPr>
              <w:pStyle w:val="ReportMain"/>
              <w:suppressAutoHyphens/>
              <w:jc w:val="both"/>
            </w:pPr>
            <w:r w:rsidRPr="00FE14C7">
              <w:t>Лабораторные работы (ЛР)</w:t>
            </w:r>
          </w:p>
        </w:tc>
      </w:tr>
      <w:tr w:rsidR="008773D5" w:rsidRPr="00FE14C7" w14:paraId="00B446AD" w14:textId="77777777" w:rsidTr="00637B1C">
        <w:tc>
          <w:tcPr>
            <w:tcW w:w="4927" w:type="dxa"/>
          </w:tcPr>
          <w:p w14:paraId="7A1B3459" w14:textId="77777777" w:rsidR="008773D5" w:rsidRPr="00FE14C7" w:rsidRDefault="008773D5" w:rsidP="00637B1C">
            <w:pPr>
              <w:pStyle w:val="ReportMain"/>
              <w:suppressAutoHyphens/>
              <w:jc w:val="both"/>
            </w:pPr>
            <w:r w:rsidRPr="00FE14C7">
              <w:t>Промежуточный контроль (зачет, экзамен)</w:t>
            </w:r>
          </w:p>
        </w:tc>
      </w:tr>
      <w:tr w:rsidR="008773D5" w:rsidRPr="00FE14C7" w14:paraId="1456899A" w14:textId="77777777" w:rsidTr="00637B1C">
        <w:tc>
          <w:tcPr>
            <w:tcW w:w="4927" w:type="dxa"/>
          </w:tcPr>
          <w:p w14:paraId="1F081691" w14:textId="77777777" w:rsidR="008773D5" w:rsidRPr="00FE14C7" w:rsidRDefault="008773D5" w:rsidP="00637B1C">
            <w:pPr>
              <w:pStyle w:val="ReportMain"/>
              <w:suppressAutoHyphens/>
              <w:jc w:val="both"/>
            </w:pPr>
            <w:r w:rsidRPr="00FE14C7">
              <w:t>Самостоятельная работа</w:t>
            </w:r>
            <w:r w:rsidRPr="00FE14C7">
              <w:rPr>
                <w:lang w:val="en-US"/>
              </w:rPr>
              <w:t>:</w:t>
            </w:r>
          </w:p>
        </w:tc>
      </w:tr>
      <w:tr w:rsidR="008773D5" w:rsidRPr="00FE14C7" w14:paraId="7A87659C" w14:textId="77777777" w:rsidTr="00637B1C">
        <w:tc>
          <w:tcPr>
            <w:tcW w:w="4927" w:type="dxa"/>
          </w:tcPr>
          <w:p w14:paraId="56E99E84" w14:textId="77777777" w:rsidR="008773D5" w:rsidRPr="00FE14C7" w:rsidRDefault="008773D5" w:rsidP="00637B1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написание реферата (Р);</w:t>
            </w:r>
          </w:p>
          <w:p w14:paraId="5B730DAC" w14:textId="77777777" w:rsidR="008773D5" w:rsidRPr="00FE14C7" w:rsidRDefault="008773D5" w:rsidP="00637B1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самостоятельное изучение разделов (перечислить);</w:t>
            </w:r>
          </w:p>
          <w:p w14:paraId="67E06E3A" w14:textId="77777777" w:rsidR="008773D5" w:rsidRPr="00FE14C7" w:rsidRDefault="008773D5" w:rsidP="00637B1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пособий);</w:t>
            </w:r>
          </w:p>
          <w:p w14:paraId="27F192BE" w14:textId="77777777" w:rsidR="008773D5" w:rsidRPr="00FE14C7" w:rsidRDefault="008773D5" w:rsidP="00637B1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лабораторным занятиям;</w:t>
            </w:r>
          </w:p>
          <w:p w14:paraId="79975D89" w14:textId="77777777" w:rsidR="008773D5" w:rsidRPr="00FE14C7" w:rsidRDefault="008773D5" w:rsidP="00637B1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практическим занятиям;</w:t>
            </w:r>
          </w:p>
          <w:p w14:paraId="3EEC3ACB" w14:textId="77777777" w:rsidR="008773D5" w:rsidRPr="00FE14C7" w:rsidRDefault="008773D5" w:rsidP="00637B1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сдаче модулей;</w:t>
            </w:r>
          </w:p>
          <w:p w14:paraId="0798587D" w14:textId="77777777" w:rsidR="008773D5" w:rsidRPr="00FE14C7" w:rsidRDefault="008773D5" w:rsidP="00637B1C">
            <w:pPr>
              <w:pStyle w:val="ReportMain"/>
              <w:suppressAutoHyphens/>
              <w:jc w:val="both"/>
            </w:pPr>
            <w:r w:rsidRPr="00FE14C7">
              <w:rPr>
                <w:i/>
              </w:rPr>
              <w:t>- подготовка к текущему контролю и т.п.)</w:t>
            </w:r>
          </w:p>
        </w:tc>
      </w:tr>
      <w:tr w:rsidR="008773D5" w:rsidRPr="00FE14C7" w14:paraId="60C9E409" w14:textId="77777777" w:rsidTr="00637B1C">
        <w:tc>
          <w:tcPr>
            <w:tcW w:w="4927" w:type="dxa"/>
          </w:tcPr>
          <w:p w14:paraId="37520656" w14:textId="77777777" w:rsidR="008773D5" w:rsidRPr="00FE14C7" w:rsidRDefault="008773D5" w:rsidP="00637B1C">
            <w:pPr>
              <w:pStyle w:val="ReportMain"/>
              <w:suppressAutoHyphens/>
              <w:jc w:val="both"/>
            </w:pPr>
            <w:r w:rsidRPr="00FE14C7">
              <w:t xml:space="preserve">Вид промежуточного контроля (зачет, </w:t>
            </w:r>
            <w:proofErr w:type="spellStart"/>
            <w:r w:rsidRPr="00FE14C7">
              <w:t>экзамен,зачетс</w:t>
            </w:r>
            <w:proofErr w:type="spellEnd"/>
            <w:r w:rsidRPr="00FE14C7">
              <w:t xml:space="preserve"> оценкой)</w:t>
            </w:r>
          </w:p>
        </w:tc>
      </w:tr>
    </w:tbl>
    <w:p w14:paraId="3C3E2275" w14:textId="77777777" w:rsidR="008773D5" w:rsidRPr="00FE14C7" w:rsidRDefault="008773D5" w:rsidP="008773D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47"/>
    <w:p w14:paraId="61130A2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11017BC" w14:textId="77777777" w:rsidR="00252AF2" w:rsidRPr="00FE14C7" w:rsidRDefault="00252AF2" w:rsidP="00252AF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50" w:name="AutofillDisciplinePartitionTable1"/>
      <w:r w:rsidRPr="00FE14C7">
        <w:rPr>
          <w:rFonts w:ascii="Times New Roman" w:hAnsi="Times New Roman" w:cs="Times New Roman"/>
        </w:rPr>
        <w:t xml:space="preserve">Разделы дисциплины, изучаемые в </w:t>
      </w:r>
      <w:bookmarkStart w:id="51" w:name="AutofillSemester1"/>
      <w:proofErr w:type="spellStart"/>
      <w:r w:rsidRPr="00FE14C7">
        <w:rPr>
          <w:rFonts w:ascii="Times New Roman" w:hAnsi="Times New Roman" w:cs="Times New Roman"/>
        </w:rPr>
        <w:t>AutofillSemester</w:t>
      </w:r>
      <w:bookmarkEnd w:id="51"/>
      <w:proofErr w:type="spellEnd"/>
      <w:r w:rsidRPr="00FE14C7">
        <w:rPr>
          <w:rFonts w:ascii="Times New Roman" w:hAnsi="Times New Roman" w:cs="Times New Roman"/>
        </w:rPr>
        <w:t xml:space="preserve"> семестре: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89"/>
        <w:gridCol w:w="851"/>
        <w:gridCol w:w="776"/>
        <w:gridCol w:w="641"/>
        <w:gridCol w:w="851"/>
        <w:gridCol w:w="708"/>
        <w:gridCol w:w="851"/>
        <w:gridCol w:w="992"/>
        <w:gridCol w:w="1985"/>
      </w:tblGrid>
      <w:tr w:rsidR="00252AF2" w:rsidRPr="00FE14C7" w14:paraId="6311CA3C" w14:textId="77777777" w:rsidTr="00637B1C">
        <w:trPr>
          <w:trHeight w:val="278"/>
        </w:trPr>
        <w:tc>
          <w:tcPr>
            <w:tcW w:w="521" w:type="dxa"/>
            <w:vMerge w:val="restart"/>
            <w:vAlign w:val="center"/>
          </w:tcPr>
          <w:p w14:paraId="416B61A9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№ п./п.</w:t>
            </w:r>
          </w:p>
        </w:tc>
        <w:tc>
          <w:tcPr>
            <w:tcW w:w="1889" w:type="dxa"/>
            <w:vMerge w:val="restart"/>
            <w:vAlign w:val="center"/>
          </w:tcPr>
          <w:p w14:paraId="4F8E6C7B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Раздел дисциплины</w:t>
            </w:r>
          </w:p>
        </w:tc>
        <w:tc>
          <w:tcPr>
            <w:tcW w:w="851" w:type="dxa"/>
            <w:vMerge w:val="restart"/>
            <w:vAlign w:val="center"/>
          </w:tcPr>
          <w:p w14:paraId="25E48D97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Семестр</w:t>
            </w:r>
          </w:p>
        </w:tc>
        <w:tc>
          <w:tcPr>
            <w:tcW w:w="776" w:type="dxa"/>
            <w:vMerge w:val="restart"/>
            <w:vAlign w:val="center"/>
          </w:tcPr>
          <w:p w14:paraId="4C18AAB4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Неделя семестра</w:t>
            </w:r>
          </w:p>
        </w:tc>
        <w:tc>
          <w:tcPr>
            <w:tcW w:w="3051" w:type="dxa"/>
            <w:gridSpan w:val="4"/>
            <w:vAlign w:val="center"/>
          </w:tcPr>
          <w:p w14:paraId="695994DA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992" w:type="dxa"/>
            <w:vMerge w:val="restart"/>
            <w:vAlign w:val="center"/>
          </w:tcPr>
          <w:p w14:paraId="2CB06AC1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 xml:space="preserve">Формируемые </w:t>
            </w:r>
            <w:r w:rsidRPr="00FE14C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компетенции</w:t>
            </w:r>
          </w:p>
          <w:p w14:paraId="06FC35C0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14A6ACBE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Формы текущего контроля успеваемости</w:t>
            </w:r>
          </w:p>
          <w:p w14:paraId="593DAC05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по неделям семестрам) </w:t>
            </w: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Форма промежуточного контроля</w:t>
            </w:r>
          </w:p>
          <w:p w14:paraId="2DFD2218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>по семестрам)</w:t>
            </w:r>
          </w:p>
        </w:tc>
      </w:tr>
      <w:tr w:rsidR="00252AF2" w:rsidRPr="00FE14C7" w14:paraId="7D0C782E" w14:textId="77777777" w:rsidTr="00637B1C">
        <w:trPr>
          <w:trHeight w:val="277"/>
        </w:trPr>
        <w:tc>
          <w:tcPr>
            <w:tcW w:w="521" w:type="dxa"/>
            <w:vMerge/>
            <w:vAlign w:val="center"/>
          </w:tcPr>
          <w:p w14:paraId="3C883FA1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vMerge/>
            <w:vAlign w:val="center"/>
          </w:tcPr>
          <w:p w14:paraId="51FDE98A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4F53C1C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  <w:vAlign w:val="center"/>
          </w:tcPr>
          <w:p w14:paraId="1F0FC402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3ADF3F4B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218BED6D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vAlign w:val="center"/>
          </w:tcPr>
          <w:p w14:paraId="10202586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vAlign w:val="center"/>
          </w:tcPr>
          <w:p w14:paraId="3C4C3EA0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 студентов/контроль</w:t>
            </w:r>
          </w:p>
        </w:tc>
        <w:tc>
          <w:tcPr>
            <w:tcW w:w="992" w:type="dxa"/>
            <w:vMerge/>
            <w:vAlign w:val="center"/>
          </w:tcPr>
          <w:p w14:paraId="540B5BC3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52CC274C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52AF2" w:rsidRPr="00FE14C7" w14:paraId="573679AC" w14:textId="77777777" w:rsidTr="00637B1C">
        <w:trPr>
          <w:trHeight w:val="255"/>
        </w:trPr>
        <w:tc>
          <w:tcPr>
            <w:tcW w:w="521" w:type="dxa"/>
          </w:tcPr>
          <w:p w14:paraId="626B7A4A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1</w:t>
            </w:r>
          </w:p>
        </w:tc>
        <w:tc>
          <w:tcPr>
            <w:tcW w:w="1889" w:type="dxa"/>
          </w:tcPr>
          <w:p w14:paraId="503F5335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2867E86E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76" w:type="dxa"/>
          </w:tcPr>
          <w:p w14:paraId="354C8513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41" w:type="dxa"/>
          </w:tcPr>
          <w:p w14:paraId="5399FDD2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55AB4BE9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14:paraId="278C15B1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4428FE4B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73B058A9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14:paraId="4F464E4B" w14:textId="77777777" w:rsidR="00252AF2" w:rsidRPr="00FE14C7" w:rsidRDefault="00252AF2" w:rsidP="00637B1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50"/>
    </w:tbl>
    <w:p w14:paraId="4772ECC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EF38AA2" w14:textId="1570D96F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2" w:name="_Toc453665065"/>
      <w:bookmarkStart w:id="53" w:name="_Toc453665451"/>
      <w:bookmarkStart w:id="54" w:name="_Toc453769858"/>
      <w:bookmarkStart w:id="55" w:name="_Toc6327739"/>
      <w:bookmarkStart w:id="56" w:name="_Toc187920771"/>
      <w:r w:rsidRPr="00FE14C7">
        <w:rPr>
          <w:b/>
        </w:rPr>
        <w:t xml:space="preserve">3.2 Содержание разделов </w:t>
      </w:r>
      <w:r w:rsidR="005E3226">
        <w:rPr>
          <w:b/>
        </w:rPr>
        <w:t>практики</w:t>
      </w:r>
      <w:bookmarkEnd w:id="52"/>
      <w:bookmarkEnd w:id="53"/>
      <w:bookmarkEnd w:id="54"/>
      <w:bookmarkEnd w:id="55"/>
      <w:bookmarkEnd w:id="56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83371C" w:rsidRPr="00FE14C7" w14:paraId="133EB86D" w14:textId="77777777" w:rsidTr="0080192C">
        <w:trPr>
          <w:trHeight w:val="971"/>
        </w:trPr>
        <w:tc>
          <w:tcPr>
            <w:tcW w:w="709" w:type="dxa"/>
          </w:tcPr>
          <w:p w14:paraId="001A1CA2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913AD" w14:textId="795EAC4C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раздела </w:t>
            </w:r>
            <w:r w:rsidR="005E3226">
              <w:rPr>
                <w:rFonts w:ascii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1047664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83371C" w:rsidRPr="00FE14C7" w14:paraId="1C37E9CE" w14:textId="77777777" w:rsidTr="0080192C">
        <w:tc>
          <w:tcPr>
            <w:tcW w:w="709" w:type="dxa"/>
          </w:tcPr>
          <w:p w14:paraId="6835F5F0" w14:textId="7777777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928F38E" w14:textId="6DAF32E4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47E61" w14:textId="6DED76A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B573924" w14:textId="10B6294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45F7691C" w14:textId="77777777" w:rsidTr="0080192C">
        <w:tc>
          <w:tcPr>
            <w:tcW w:w="709" w:type="dxa"/>
          </w:tcPr>
          <w:p w14:paraId="28114181" w14:textId="77777777" w:rsidR="0083371C" w:rsidRPr="00FE14C7" w:rsidRDefault="0083371C" w:rsidP="0080192C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0AB826" w14:textId="10B41A9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AB752FC" w14:textId="383BC318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2E48D478" w14:textId="77777777" w:rsidTr="0080192C">
        <w:tc>
          <w:tcPr>
            <w:tcW w:w="709" w:type="dxa"/>
          </w:tcPr>
          <w:p w14:paraId="3F882FAA" w14:textId="77777777" w:rsidR="0083371C" w:rsidRPr="00FE14C7" w:rsidRDefault="0083371C" w:rsidP="0080192C">
            <w:pPr>
              <w:pStyle w:val="23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995416" w14:textId="19B750E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CCD6281" w14:textId="2186A55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053EBA14" w14:textId="77777777" w:rsidTr="0080192C">
        <w:tc>
          <w:tcPr>
            <w:tcW w:w="709" w:type="dxa"/>
          </w:tcPr>
          <w:p w14:paraId="3B0BBEC2" w14:textId="77777777" w:rsidR="0083371C" w:rsidRPr="00FE14C7" w:rsidRDefault="0083371C" w:rsidP="0080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A1F709" w14:textId="03A4DC10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30FBF5" w14:textId="31AF385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753D19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caps/>
        </w:rPr>
      </w:pPr>
    </w:p>
    <w:p w14:paraId="76B5CBE2" w14:textId="0CFCC70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7" w:name="_Toc453665066"/>
      <w:bookmarkStart w:id="58" w:name="_Toc453665452"/>
      <w:bookmarkStart w:id="59" w:name="_Toc453769859"/>
      <w:bookmarkStart w:id="60" w:name="_Toc6327740"/>
      <w:bookmarkStart w:id="61" w:name="_Toc187920772"/>
      <w:r w:rsidRPr="00FE14C7">
        <w:rPr>
          <w:b/>
        </w:rPr>
        <w:t xml:space="preserve">3.3 </w:t>
      </w:r>
      <w:bookmarkEnd w:id="57"/>
      <w:bookmarkEnd w:id="58"/>
      <w:bookmarkEnd w:id="59"/>
      <w:bookmarkEnd w:id="60"/>
      <w:r w:rsidR="0069251E">
        <w:rPr>
          <w:b/>
        </w:rPr>
        <w:t>Отчетность по практике</w:t>
      </w:r>
      <w:bookmarkEnd w:id="61"/>
    </w:p>
    <w:p w14:paraId="4C347F75" w14:textId="685AAAC8" w:rsidR="0083371C" w:rsidRPr="0069251E" w:rsidRDefault="0069251E" w:rsidP="0083371C">
      <w:pPr>
        <w:pStyle w:val="ReportMain"/>
        <w:keepNext/>
        <w:suppressAutoHyphens/>
        <w:ind w:firstLine="709"/>
        <w:jc w:val="both"/>
        <w:outlineLvl w:val="1"/>
        <w:rPr>
          <w:bCs/>
        </w:rPr>
      </w:pPr>
      <w:bookmarkStart w:id="62" w:name="_Toc187920773"/>
      <w:bookmarkStart w:id="63" w:name="_Toc453665067"/>
      <w:bookmarkStart w:id="64" w:name="_Toc453665453"/>
      <w:bookmarkStart w:id="65" w:name="_Toc453769860"/>
      <w:bookmarkStart w:id="66" w:name="_Toc6327741"/>
      <w:r w:rsidRPr="00AC7003">
        <w:rPr>
          <w:bCs/>
          <w:highlight w:val="yellow"/>
        </w:rPr>
        <w:t>Указать отчетность по практике</w:t>
      </w:r>
      <w:bookmarkEnd w:id="62"/>
    </w:p>
    <w:p w14:paraId="59D7C372" w14:textId="030D04ED" w:rsidR="0083371C" w:rsidRPr="00FE14C7" w:rsidRDefault="0083371C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  <w:bookmarkStart w:id="67" w:name="_Toc453665070"/>
      <w:bookmarkStart w:id="68" w:name="_Toc453665456"/>
      <w:bookmarkStart w:id="69" w:name="_Toc453769863"/>
      <w:bookmarkStart w:id="70" w:name="_Toc6327743"/>
      <w:bookmarkEnd w:id="63"/>
      <w:bookmarkEnd w:id="64"/>
      <w:bookmarkEnd w:id="65"/>
      <w:bookmarkEnd w:id="66"/>
    </w:p>
    <w:p w14:paraId="4571CA86" w14:textId="13535F9C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bookmarkStart w:id="71" w:name="_Toc187920774"/>
      <w:r w:rsidRPr="00FE14C7">
        <w:rPr>
          <w:b/>
        </w:rPr>
        <w:t>4.</w:t>
      </w:r>
      <w:r w:rsidRPr="00FE14C7">
        <w:rPr>
          <w:b/>
        </w:rPr>
        <w:tab/>
        <w:t xml:space="preserve">Учебно-методическое обеспечение </w:t>
      </w:r>
      <w:r w:rsidR="005E3226">
        <w:rPr>
          <w:b/>
        </w:rPr>
        <w:t>практики</w:t>
      </w:r>
      <w:bookmarkEnd w:id="67"/>
      <w:bookmarkEnd w:id="68"/>
      <w:bookmarkEnd w:id="69"/>
      <w:bookmarkEnd w:id="70"/>
      <w:bookmarkEnd w:id="71"/>
    </w:p>
    <w:p w14:paraId="397355EA" w14:textId="510840D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2" w:name="_Toc187920775"/>
      <w:bookmarkStart w:id="73" w:name="_Toc453665075"/>
      <w:bookmarkStart w:id="74" w:name="_Toc453665461"/>
      <w:bookmarkStart w:id="75" w:name="_Toc453769868"/>
      <w:bookmarkStart w:id="76" w:name="_Toc6327748"/>
      <w:r w:rsidRPr="00FE14C7">
        <w:rPr>
          <w:b/>
        </w:rPr>
        <w:t>4.1Литература</w:t>
      </w:r>
      <w:bookmarkEnd w:id="72"/>
    </w:p>
    <w:p w14:paraId="44ABBF89" w14:textId="668B75A2" w:rsidR="006571F3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bookmarkStart w:id="77" w:name="_Toc187920776"/>
      <w:r w:rsidRPr="00FE14C7">
        <w:rPr>
          <w:highlight w:val="yellow"/>
        </w:rPr>
        <w:t>Создать нумерованный список литературы, оформленный в формате библиографии со ссылками на получение материалов (где возможно).</w:t>
      </w:r>
      <w:bookmarkEnd w:id="77"/>
    </w:p>
    <w:p w14:paraId="522775C7" w14:textId="6C1EF98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B56F91E" w14:textId="1A4D4C7D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27C0498" w14:textId="4C66B62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B667891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EDE4183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8" w:name="_Toc187920777"/>
      <w:r w:rsidRPr="00FE14C7">
        <w:rPr>
          <w:b/>
        </w:rPr>
        <w:t>4.2Периодические издания</w:t>
      </w:r>
      <w:bookmarkEnd w:id="78"/>
    </w:p>
    <w:p w14:paraId="3FE1E46B" w14:textId="30099544" w:rsidR="0083371C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bookmarkStart w:id="79" w:name="_Toc187920778"/>
      <w:r w:rsidRPr="00FE14C7">
        <w:rPr>
          <w:highlight w:val="yellow"/>
        </w:rPr>
        <w:t xml:space="preserve">Создать список периодических изданий для </w:t>
      </w:r>
      <w:r w:rsidR="005E3226">
        <w:rPr>
          <w:highlight w:val="yellow"/>
        </w:rPr>
        <w:t>практики</w:t>
      </w:r>
      <w:r w:rsidRPr="00FE14C7">
        <w:rPr>
          <w:highlight w:val="yellow"/>
        </w:rPr>
        <w:t>.</w:t>
      </w:r>
      <w:bookmarkEnd w:id="79"/>
      <w:r w:rsidRPr="00FE14C7">
        <w:t xml:space="preserve"> </w:t>
      </w:r>
    </w:p>
    <w:p w14:paraId="41F0FC93" w14:textId="78BC179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62E1AB35" w14:textId="4643AD6C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D60D663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804A9D2" w14:textId="51D8D0A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0" w:name="_Toc187920779"/>
      <w:r w:rsidRPr="00FE14C7">
        <w:rPr>
          <w:b/>
        </w:rPr>
        <w:t>4.3Интернет-ресурсы</w:t>
      </w:r>
      <w:r w:rsidR="00FE14C7">
        <w:rPr>
          <w:b/>
        </w:rPr>
        <w:t xml:space="preserve"> </w:t>
      </w:r>
      <w:r w:rsidRPr="00FE14C7">
        <w:rPr>
          <w:b/>
          <w:color w:val="FF0000"/>
        </w:rPr>
        <w:t>(5-9</w:t>
      </w:r>
      <w:r w:rsidR="009968A7" w:rsidRPr="00FE14C7">
        <w:rPr>
          <w:b/>
          <w:color w:val="FF0000"/>
          <w:lang w:val="en-US"/>
        </w:rPr>
        <w:t xml:space="preserve"> </w:t>
      </w:r>
      <w:r w:rsidRPr="00FE14C7">
        <w:rPr>
          <w:b/>
          <w:color w:val="FF0000"/>
        </w:rPr>
        <w:t>обязательные)</w:t>
      </w:r>
      <w:bookmarkEnd w:id="80"/>
    </w:p>
    <w:p w14:paraId="1CE51F5C" w14:textId="60E67EFB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D949558" w14:textId="10154409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1ADFBFA0" w14:textId="06EC5722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3D759F1" w14:textId="0B0E3470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AFE58D2" w14:textId="446B7C2F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743CC952" w14:textId="77777777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Электронная образовательная среда в сети Интернет // Режим доступа </w:t>
      </w:r>
      <w:proofErr w:type="gramStart"/>
      <w:r w:rsidRPr="00FE14C7">
        <w:rPr>
          <w:rFonts w:ascii="Times New Roman" w:hAnsi="Times New Roman" w:cs="Times New Roman"/>
          <w:spacing w:val="-2"/>
          <w:sz w:val="24"/>
          <w:szCs w:val="24"/>
        </w:rPr>
        <w:t>URL:  http://edu.stankin.ru/</w:t>
      </w:r>
      <w:proofErr w:type="gramEnd"/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</w:p>
    <w:p w14:paraId="5B043AE9" w14:textId="27E5AFA8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Сайт университета в сети Интернет по адресу // Режим доступа </w:t>
      </w:r>
      <w:proofErr w:type="gramStart"/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URL:   </w:t>
      </w:r>
      <w:proofErr w:type="gramEnd"/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http://www.stankin.ru / </w:t>
      </w:r>
    </w:p>
    <w:p w14:paraId="4C54DAAE" w14:textId="037462F1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Электронная библиотека научных публикаций «Российский индекс научного цитирования» // Режим доступа URL: https://elibrary.ru/defaultx.asp;</w:t>
      </w:r>
    </w:p>
    <w:p w14:paraId="4955E426" w14:textId="33F0EA40" w:rsidR="009968A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ЭБС «IPRBOOKS» группа компаний IPR MEDIA // Режим доступа URL: www.iprbookshop.ru</w:t>
      </w:r>
    </w:p>
    <w:p w14:paraId="2B5308A9" w14:textId="77777777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</w:rPr>
      </w:pPr>
    </w:p>
    <w:p w14:paraId="575F0838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CD0E7FF" w14:textId="3AF6C5A4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1" w:name="_Toc187920780"/>
      <w:r w:rsidRPr="00FE14C7">
        <w:rPr>
          <w:b/>
        </w:rPr>
        <w:t>4.4</w:t>
      </w:r>
      <w:r w:rsidR="0069251E">
        <w:rPr>
          <w:b/>
        </w:rPr>
        <w:t xml:space="preserve"> </w:t>
      </w:r>
      <w:r w:rsidRPr="00FE14C7">
        <w:rPr>
          <w:b/>
        </w:rPr>
        <w:t xml:space="preserve">Методические указания к </w:t>
      </w:r>
      <w:bookmarkEnd w:id="73"/>
      <w:bookmarkEnd w:id="74"/>
      <w:bookmarkEnd w:id="75"/>
      <w:bookmarkEnd w:id="76"/>
      <w:r w:rsidR="0069251E">
        <w:rPr>
          <w:b/>
        </w:rPr>
        <w:t>оформлению отчета по итогам прохождения практики</w:t>
      </w:r>
      <w:bookmarkEnd w:id="81"/>
    </w:p>
    <w:p w14:paraId="27C9C48B" w14:textId="4BBC8F3D" w:rsidR="0083371C" w:rsidRPr="00FE14C7" w:rsidRDefault="0080192C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2" w:name="_Toc453665076"/>
      <w:bookmarkStart w:id="83" w:name="_Toc453665462"/>
      <w:bookmarkStart w:id="84" w:name="_Toc453769869"/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Методические указания </w:t>
      </w:r>
      <w:r w:rsidR="0069251E" w:rsidRPr="00692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оформлению отчета по итогам прохождения практики </w:t>
      </w:r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представлены в Электронной образовательной среде университета в сети Интернет. Режим доступа </w:t>
      </w:r>
      <w:proofErr w:type="gramStart"/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URL:.</w:t>
      </w:r>
      <w:proofErr w:type="gramEnd"/>
    </w:p>
    <w:p w14:paraId="2406AB4F" w14:textId="77777777" w:rsidR="0025543B" w:rsidRPr="00FE14C7" w:rsidRDefault="0025543B" w:rsidP="0025543B">
      <w:pPr>
        <w:pStyle w:val="ReportMain"/>
        <w:keepNext/>
        <w:suppressAutoHyphens/>
        <w:ind w:firstLine="709"/>
        <w:jc w:val="both"/>
        <w:outlineLvl w:val="1"/>
      </w:pPr>
      <w:bookmarkStart w:id="85" w:name="_Toc187920781"/>
      <w:r w:rsidRPr="00FE14C7">
        <w:rPr>
          <w:highlight w:val="yellow"/>
        </w:rPr>
        <w:t>Ссылка</w:t>
      </w:r>
      <w:bookmarkEnd w:id="85"/>
    </w:p>
    <w:p w14:paraId="0285E08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6" w:name="_Toc6327749"/>
    </w:p>
    <w:p w14:paraId="021D4A8C" w14:textId="7258321A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7" w:name="_Toc453665078"/>
      <w:bookmarkStart w:id="88" w:name="_Toc453665464"/>
      <w:bookmarkStart w:id="89" w:name="_Toc453769871"/>
      <w:bookmarkStart w:id="90" w:name="_Toc6327751"/>
      <w:bookmarkStart w:id="91" w:name="_Toc187920782"/>
      <w:bookmarkEnd w:id="82"/>
      <w:bookmarkEnd w:id="83"/>
      <w:bookmarkEnd w:id="84"/>
      <w:bookmarkEnd w:id="86"/>
      <w:r w:rsidRPr="00FE14C7">
        <w:rPr>
          <w:b/>
        </w:rPr>
        <w:t>4.</w:t>
      </w:r>
      <w:r w:rsidR="0069251E">
        <w:rPr>
          <w:b/>
        </w:rPr>
        <w:t xml:space="preserve">5 </w:t>
      </w:r>
      <w:r w:rsidRPr="00FE14C7">
        <w:rPr>
          <w:b/>
        </w:rPr>
        <w:t>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87"/>
      <w:bookmarkEnd w:id="88"/>
      <w:bookmarkEnd w:id="89"/>
      <w:bookmarkEnd w:id="90"/>
      <w:bookmarkEnd w:id="91"/>
    </w:p>
    <w:p w14:paraId="7F1A4F59" w14:textId="2ECE076B" w:rsidR="009968A7" w:rsidRPr="00FE14C7" w:rsidRDefault="009968A7" w:rsidP="009968A7">
      <w:pPr>
        <w:pStyle w:val="ab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92" w:name="_Toc453665079"/>
      <w:bookmarkStart w:id="93" w:name="_Toc453665465"/>
      <w:bookmarkStart w:id="94" w:name="_Toc453769872"/>
      <w:bookmarkStart w:id="95" w:name="_Toc6327752"/>
      <w:r w:rsidRPr="00FE14C7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нумерованный список программного обеспечения полезного при изучении </w:t>
      </w:r>
      <w:r w:rsidR="005E3226">
        <w:rPr>
          <w:rFonts w:ascii="Times New Roman" w:hAnsi="Times New Roman" w:cs="Times New Roman"/>
          <w:sz w:val="24"/>
          <w:szCs w:val="24"/>
          <w:highlight w:val="yellow"/>
        </w:rPr>
        <w:t>практики</w:t>
      </w:r>
      <w:r w:rsidRPr="00FE14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2023C7E" w14:textId="44FDA612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14C7">
        <w:rPr>
          <w:rFonts w:ascii="Times New Roman" w:hAnsi="Times New Roman" w:cs="Times New Roman"/>
          <w:color w:val="FF0000"/>
          <w:sz w:val="24"/>
          <w:szCs w:val="24"/>
        </w:rPr>
        <w:t>3-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FE14C7">
        <w:rPr>
          <w:rFonts w:ascii="Times New Roman" w:hAnsi="Times New Roman" w:cs="Times New Roman"/>
          <w:color w:val="FF0000"/>
          <w:sz w:val="24"/>
          <w:szCs w:val="24"/>
        </w:rPr>
        <w:t xml:space="preserve"> - обязательные</w:t>
      </w:r>
    </w:p>
    <w:p w14:paraId="0C17F763" w14:textId="68CA0F68" w:rsidR="009968A7" w:rsidRPr="00FE14C7" w:rsidRDefault="0025543B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3D61D09C" w14:textId="77777777" w:rsidR="00FE14C7" w:rsidRPr="00FE14C7" w:rsidRDefault="0025543B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7F8C9AA7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// Режим доступа URL: http://apps.webofknowledge.com/ </w:t>
      </w:r>
    </w:p>
    <w:p w14:paraId="24277321" w14:textId="0A214861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// Режим доступа URL: </w:t>
      </w:r>
      <w:hyperlink r:id="rId9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https://www.scopus.com/</w:t>
        </w:r>
      </w:hyperlink>
    </w:p>
    <w:p w14:paraId="333BA8C7" w14:textId="01FF196C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Информационно-справочная правовая система «Консультант Плюс» // Режим доступа URL: </w:t>
      </w:r>
      <w:hyperlink r:id="rId10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http://www.consultant.ru/</w:t>
        </w:r>
      </w:hyperlink>
    </w:p>
    <w:p w14:paraId="114A28D6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Операционная система Windows</w:t>
      </w:r>
    </w:p>
    <w:p w14:paraId="1A0A8613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Программный пакет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LibreOffice</w:t>
      </w:r>
      <w:proofErr w:type="spellEnd"/>
    </w:p>
    <w:p w14:paraId="71727DBD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Браузер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Internet Explorer</w:t>
      </w:r>
    </w:p>
    <w:p w14:paraId="7B49B66B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обеспечение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Microsoft Teams</w:t>
      </w:r>
    </w:p>
    <w:p w14:paraId="4D5451AB" w14:textId="014626C3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Программное обеспечение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BigBlueButton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(ЭИОС университета)</w:t>
      </w:r>
    </w:p>
    <w:p w14:paraId="4D80AC44" w14:textId="3392C178" w:rsidR="0083371C" w:rsidRPr="00FE14C7" w:rsidRDefault="0083371C" w:rsidP="0083371C">
      <w:pPr>
        <w:pStyle w:val="ReportMain"/>
        <w:keepNext/>
        <w:suppressAutoHyphens/>
        <w:outlineLvl w:val="0"/>
        <w:rPr>
          <w:b/>
        </w:rPr>
      </w:pPr>
    </w:p>
    <w:p w14:paraId="2014E852" w14:textId="2314AFA0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6BA24325" w14:textId="77777777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5C5D9B5F" w14:textId="4EBF77B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bookmarkStart w:id="96" w:name="_Toc187920783"/>
      <w:r w:rsidRPr="00FE14C7">
        <w:rPr>
          <w:b/>
        </w:rPr>
        <w:t>5.</w:t>
      </w:r>
      <w:r w:rsidRPr="00FE14C7">
        <w:rPr>
          <w:b/>
        </w:rPr>
        <w:tab/>
        <w:t xml:space="preserve">Материально-техническое обеспечение </w:t>
      </w:r>
      <w:r w:rsidR="005E3226">
        <w:rPr>
          <w:b/>
        </w:rPr>
        <w:t>практики</w:t>
      </w:r>
      <w:bookmarkEnd w:id="92"/>
      <w:bookmarkEnd w:id="93"/>
      <w:bookmarkEnd w:id="94"/>
      <w:bookmarkEnd w:id="95"/>
      <w:bookmarkEnd w:id="96"/>
    </w:p>
    <w:p w14:paraId="0E1E7038" w14:textId="59142BB5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Для материально-технического обеспечения преподавания </w:t>
      </w:r>
      <w:r w:rsidR="005E3226">
        <w:rPr>
          <w:rFonts w:ascii="Times New Roman" w:hAnsi="Times New Roman" w:cs="Times New Roman"/>
          <w:sz w:val="24"/>
          <w:szCs w:val="24"/>
        </w:rPr>
        <w:t>практики</w:t>
      </w:r>
      <w:r w:rsidRPr="00FE14C7">
        <w:rPr>
          <w:rFonts w:ascii="Times New Roman" w:hAnsi="Times New Roman" w:cs="Times New Roman"/>
          <w:sz w:val="24"/>
          <w:szCs w:val="24"/>
        </w:rPr>
        <w:t xml:space="preserve"> «</w:t>
      </w:r>
      <w:bookmarkStart w:id="97" w:name="AutofillDiscipline5"/>
      <w:proofErr w:type="spellStart"/>
      <w:r w:rsidR="00B20517" w:rsidRPr="00B20517">
        <w:rPr>
          <w:rFonts w:ascii="Times New Roman" w:hAnsi="Times New Roman" w:cs="Times New Roman"/>
          <w:sz w:val="24"/>
        </w:rPr>
        <w:t>AutofillDiscipline</w:t>
      </w:r>
      <w:bookmarkEnd w:id="97"/>
      <w:proofErr w:type="spellEnd"/>
      <w:r w:rsidRPr="00FE14C7">
        <w:rPr>
          <w:rFonts w:ascii="Times New Roman" w:hAnsi="Times New Roman" w:cs="Times New Roman"/>
          <w:sz w:val="24"/>
          <w:szCs w:val="24"/>
        </w:rPr>
        <w:t>» должны использоваться:</w:t>
      </w:r>
    </w:p>
    <w:p w14:paraId="40C3CC9D" w14:textId="24E82D9F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Учебная аудитория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для проведения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лекций 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практических занятий,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оснащенная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доской (меловой или маркерной), партами, местом для преподавателя – стол и стул.</w:t>
      </w:r>
    </w:p>
    <w:p w14:paraId="328D8CAF" w14:textId="253F1BBE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Компьютерный класс, оснащенный компьютерами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(имеющими доступ в Интернет и ЭИОС университета), организованных в локальную сеть с выделенным сервером, и позволяющий проводить занятия с использованием программных продуктов, указанных в разделе 4.</w:t>
      </w:r>
      <w:r w:rsidR="0069251E">
        <w:rPr>
          <w:rFonts w:ascii="Times New Roman" w:hAnsi="Times New Roman" w:cs="Times New Roman"/>
          <w:sz w:val="24"/>
          <w:szCs w:val="24"/>
        </w:rPr>
        <w:t>5</w:t>
      </w:r>
      <w:r w:rsidRPr="00FE14C7">
        <w:rPr>
          <w:rFonts w:ascii="Times New Roman" w:hAnsi="Times New Roman" w:cs="Times New Roman"/>
          <w:sz w:val="24"/>
          <w:szCs w:val="24"/>
        </w:rPr>
        <w:t>; доской (меловой или маркерной), партами, стульями, местом для преподавателя – стол и стул.</w:t>
      </w:r>
    </w:p>
    <w:p w14:paraId="7B5AF3C1" w14:textId="734D3378" w:rsidR="0083371C" w:rsidRPr="00FE14C7" w:rsidRDefault="0025543B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Дополнит список если необходимо.</w:t>
      </w:r>
    </w:p>
    <w:p w14:paraId="6B463FA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C6C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6E48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9158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B101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2F1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9506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DC1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9705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9E0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DB6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1604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1CB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7BE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704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84D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350C" w14:textId="0D55CC8C" w:rsidR="0080192C" w:rsidRPr="00FE14C7" w:rsidRDefault="0080192C">
      <w:pPr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br w:type="page"/>
      </w:r>
    </w:p>
    <w:p w14:paraId="024886E4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lastRenderedPageBreak/>
        <w:t>ЛИСТ</w:t>
      </w:r>
    </w:p>
    <w:p w14:paraId="336B8E41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t>согласования рабочей программы</w:t>
      </w:r>
    </w:p>
    <w:p w14:paraId="403D1A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37DADA0E" w14:textId="77777777" w:rsidR="00252AF2" w:rsidRPr="00FE14C7" w:rsidRDefault="00AC7003" w:rsidP="00252AF2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</w:rPr>
        <w:t>Практика</w:t>
      </w:r>
      <w:r w:rsidR="00252AF2" w:rsidRPr="00FE14C7">
        <w:rPr>
          <w:sz w:val="24"/>
        </w:rPr>
        <w:t xml:space="preserve">: </w:t>
      </w:r>
      <w:bookmarkStart w:id="98" w:name="AutofillDiscipline3"/>
      <w:proofErr w:type="spellStart"/>
      <w:r w:rsidR="00252AF2" w:rsidRPr="00FE14C7">
        <w:rPr>
          <w:sz w:val="24"/>
        </w:rPr>
        <w:t>AutofillDiscipline</w:t>
      </w:r>
      <w:bookmarkEnd w:id="98"/>
      <w:proofErr w:type="spellEnd"/>
    </w:p>
    <w:p w14:paraId="61EC1FD4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3A8DF290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Направление подготовки: </w:t>
      </w:r>
      <w:bookmarkStart w:id="99" w:name="AutofillWayCode3"/>
      <w:proofErr w:type="spellStart"/>
      <w:r w:rsidRPr="00FE14C7">
        <w:rPr>
          <w:sz w:val="24"/>
        </w:rPr>
        <w:t>AutofillWayCode</w:t>
      </w:r>
      <w:bookmarkEnd w:id="99"/>
      <w:proofErr w:type="spellEnd"/>
      <w:r w:rsidRPr="00FE14C7">
        <w:rPr>
          <w:sz w:val="24"/>
        </w:rPr>
        <w:t xml:space="preserve"> </w:t>
      </w:r>
      <w:bookmarkStart w:id="100" w:name="AutofillWayName3"/>
      <w:proofErr w:type="spellStart"/>
      <w:r w:rsidRPr="00FE14C7">
        <w:rPr>
          <w:sz w:val="24"/>
        </w:rPr>
        <w:t>AutofillWayName</w:t>
      </w:r>
      <w:bookmarkEnd w:id="100"/>
      <w:proofErr w:type="spellEnd"/>
    </w:p>
    <w:p w14:paraId="729F6363" w14:textId="77777777" w:rsidR="00252AF2" w:rsidRPr="00FE14C7" w:rsidRDefault="00252AF2" w:rsidP="00252AF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4CE70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 xml:space="preserve">Направленность: </w:t>
      </w:r>
      <w:bookmarkStart w:id="101" w:name="AutofillWaySection2"/>
      <w:proofErr w:type="spellStart"/>
      <w:r w:rsidRPr="00FE14C7">
        <w:rPr>
          <w:sz w:val="24"/>
        </w:rPr>
        <w:t>AutofillWaySection</w:t>
      </w:r>
      <w:bookmarkEnd w:id="101"/>
      <w:proofErr w:type="spellEnd"/>
    </w:p>
    <w:p w14:paraId="1E609A19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7B046AC6" w14:textId="77777777" w:rsidR="00252AF2" w:rsidRPr="00FE14C7" w:rsidRDefault="00252AF2" w:rsidP="00252AF2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sz w:val="24"/>
        </w:rPr>
        <w:t xml:space="preserve">Форма обучения: </w:t>
      </w:r>
      <w:bookmarkStart w:id="102" w:name="AutofillEducationForm2"/>
      <w:proofErr w:type="spellStart"/>
      <w:r w:rsidRPr="00FE14C7">
        <w:rPr>
          <w:sz w:val="24"/>
        </w:rPr>
        <w:t>AutofillEducationForm</w:t>
      </w:r>
      <w:bookmarkEnd w:id="102"/>
      <w:proofErr w:type="spellEnd"/>
    </w:p>
    <w:p w14:paraId="738128E2" w14:textId="77777777" w:rsidR="00252AF2" w:rsidRPr="00FE14C7" w:rsidRDefault="00252AF2" w:rsidP="00252AF2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3D0A6927" w14:textId="77777777" w:rsidR="00252AF2" w:rsidRPr="00FE14C7" w:rsidRDefault="00252AF2" w:rsidP="00252AF2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FE14C7">
        <w:rPr>
          <w:sz w:val="24"/>
        </w:rPr>
        <w:t>РЕКОМЕНДОВАНА заседанием кафедры</w:t>
      </w:r>
    </w:p>
    <w:p w14:paraId="5370CB2B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103" w:name="AutofillDepartment2"/>
      <w:proofErr w:type="spellStart"/>
      <w:r w:rsidRPr="00FE14C7">
        <w:rPr>
          <w:sz w:val="24"/>
        </w:rPr>
        <w:t>AutofillDepartment</w:t>
      </w:r>
      <w:bookmarkEnd w:id="103"/>
      <w:proofErr w:type="spellEnd"/>
    </w:p>
    <w:p w14:paraId="292F0DD5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0D327CB9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протокол № ________от "___" __________ 20__г.</w:t>
      </w:r>
    </w:p>
    <w:p w14:paraId="64E77E9A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1FF0B908" w14:textId="77777777" w:rsidR="00252AF2" w:rsidRPr="008B0A5D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Ответственный</w:t>
      </w:r>
      <w:r w:rsidRPr="008B0A5D">
        <w:rPr>
          <w:sz w:val="24"/>
        </w:rPr>
        <w:t xml:space="preserve"> </w:t>
      </w:r>
      <w:r w:rsidRPr="00FE14C7">
        <w:rPr>
          <w:sz w:val="24"/>
        </w:rPr>
        <w:t>исполнитель</w:t>
      </w:r>
      <w:r w:rsidRPr="008B0A5D">
        <w:rPr>
          <w:sz w:val="24"/>
        </w:rPr>
        <w:t xml:space="preserve">, </w:t>
      </w:r>
      <w:bookmarkStart w:id="104" w:name="AutofillPositionKaf1"/>
      <w:proofErr w:type="spellStart"/>
      <w:r>
        <w:rPr>
          <w:sz w:val="24"/>
          <w:u w:val="single"/>
          <w:lang w:val="en-US"/>
        </w:rPr>
        <w:t>AutofillPositionKaf</w:t>
      </w:r>
      <w:proofErr w:type="spellEnd"/>
    </w:p>
    <w:p w14:paraId="70F72EA3" w14:textId="77777777" w:rsidR="00252AF2" w:rsidRPr="008B0A5D" w:rsidRDefault="00252AF2" w:rsidP="00252AF2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bookmarkStart w:id="105" w:name="AutofillPositionKafForDoc1"/>
      <w:bookmarkEnd w:id="104"/>
      <w:proofErr w:type="spellStart"/>
      <w:r w:rsidRPr="000F6E97">
        <w:rPr>
          <w:sz w:val="24"/>
          <w:u w:val="single"/>
          <w:lang w:val="en-US"/>
        </w:rPr>
        <w:t>AutofillPositionKafForDoc</w:t>
      </w:r>
      <w:bookmarkEnd w:id="105"/>
      <w:proofErr w:type="spellEnd"/>
      <w:r w:rsidRPr="008B0A5D">
        <w:rPr>
          <w:sz w:val="24"/>
          <w:u w:val="single"/>
        </w:rPr>
        <w:tab/>
      </w:r>
      <w:bookmarkStart w:id="106" w:name="AutofillPositionKafName1"/>
      <w:proofErr w:type="spellStart"/>
      <w:r w:rsidRPr="00316E5A">
        <w:rPr>
          <w:sz w:val="24"/>
          <w:u w:val="single"/>
        </w:rPr>
        <w:t>AutofillPositionKafName</w:t>
      </w:r>
      <w:bookmarkEnd w:id="106"/>
      <w:proofErr w:type="spellEnd"/>
      <w:r w:rsidRPr="008B0A5D">
        <w:rPr>
          <w:sz w:val="24"/>
          <w:u w:val="single"/>
        </w:rPr>
        <w:tab/>
      </w:r>
    </w:p>
    <w:p w14:paraId="55C50F09" w14:textId="77777777" w:rsidR="00252AF2" w:rsidRPr="00FE14C7" w:rsidRDefault="00252AF2" w:rsidP="00252AF2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03DEB4CC" w14:textId="77777777" w:rsidR="00252AF2" w:rsidRPr="00FE14C7" w:rsidRDefault="00252AF2" w:rsidP="00252AF2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FE14C7">
        <w:rPr>
          <w:i/>
          <w:sz w:val="24"/>
        </w:rPr>
        <w:t>Исполнители:</w:t>
      </w:r>
    </w:p>
    <w:p w14:paraId="11CAB880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 xml:space="preserve">                                                                               / /</w:t>
      </w:r>
      <w:r w:rsidRPr="00FE14C7">
        <w:rPr>
          <w:sz w:val="24"/>
          <w:u w:val="single"/>
        </w:rPr>
        <w:tab/>
      </w:r>
    </w:p>
    <w:p w14:paraId="2914B76E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1ACDC1E4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ab/>
      </w:r>
    </w:p>
    <w:p w14:paraId="629413E1" w14:textId="77777777" w:rsidR="00252AF2" w:rsidRPr="00FE14C7" w:rsidRDefault="00252AF2" w:rsidP="00252AF2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252AF2" w:rsidRPr="00FE14C7" w14:paraId="137A56AF" w14:textId="77777777" w:rsidTr="00637B1C">
        <w:tc>
          <w:tcPr>
            <w:tcW w:w="10432" w:type="dxa"/>
            <w:shd w:val="clear" w:color="auto" w:fill="auto"/>
          </w:tcPr>
          <w:p w14:paraId="65CB8696" w14:textId="77777777" w:rsidR="00252AF2" w:rsidRPr="00FE14C7" w:rsidRDefault="00252AF2" w:rsidP="00637B1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4BF71F41" w14:textId="77777777" w:rsidR="00252AF2" w:rsidRPr="00FE14C7" w:rsidRDefault="00252AF2" w:rsidP="00637B1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СОГЛАСОВАНО:</w:t>
            </w:r>
          </w:p>
          <w:p w14:paraId="6276D6A1" w14:textId="77777777" w:rsidR="00252AF2" w:rsidRPr="0083505D" w:rsidRDefault="00252AF2" w:rsidP="00637B1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07" w:name="AutofillPositionUmu1"/>
            <w:proofErr w:type="spellStart"/>
            <w:r w:rsidRPr="0083505D">
              <w:rPr>
                <w:sz w:val="24"/>
              </w:rPr>
              <w:t>AutofillPositionUmu</w:t>
            </w:r>
            <w:proofErr w:type="spellEnd"/>
          </w:p>
          <w:bookmarkEnd w:id="107"/>
          <w:p w14:paraId="0414CC69" w14:textId="77777777" w:rsidR="00252AF2" w:rsidRPr="00BC1D44" w:rsidRDefault="00252AF2" w:rsidP="00637B1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08" w:name="AutofillPositionUmuName1"/>
            <w:proofErr w:type="spellStart"/>
            <w:r w:rsidRPr="0083505D">
              <w:rPr>
                <w:sz w:val="24"/>
                <w:u w:val="single"/>
              </w:rPr>
              <w:t>AutofillPositionUmuName</w:t>
            </w:r>
            <w:bookmarkEnd w:id="108"/>
            <w:proofErr w:type="spellEnd"/>
            <w:r w:rsidRPr="00BC1D44">
              <w:rPr>
                <w:sz w:val="24"/>
                <w:u w:val="single"/>
              </w:rPr>
              <w:tab/>
            </w:r>
          </w:p>
          <w:p w14:paraId="2CF29D88" w14:textId="77777777" w:rsidR="00252AF2" w:rsidRPr="00FE14C7" w:rsidRDefault="00252AF2" w:rsidP="00637B1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72922586" w14:textId="77777777" w:rsidR="00252AF2" w:rsidRPr="0083505D" w:rsidRDefault="00252AF2" w:rsidP="00637B1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09" w:name="AutofillPositionBib1"/>
            <w:proofErr w:type="spellStart"/>
            <w:r w:rsidRPr="0083505D">
              <w:rPr>
                <w:sz w:val="24"/>
              </w:rPr>
              <w:t>AutofillPositionBib</w:t>
            </w:r>
            <w:proofErr w:type="spellEnd"/>
          </w:p>
          <w:bookmarkEnd w:id="109"/>
          <w:p w14:paraId="6BB66B94" w14:textId="77777777" w:rsidR="00252AF2" w:rsidRPr="00BC1D44" w:rsidRDefault="00252AF2" w:rsidP="00637B1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0" w:name="AutofillPositionBibName1"/>
            <w:proofErr w:type="spellStart"/>
            <w:r w:rsidRPr="0083505D">
              <w:rPr>
                <w:sz w:val="24"/>
                <w:u w:val="single"/>
              </w:rPr>
              <w:t>AutofillPositionBibName</w:t>
            </w:r>
            <w:bookmarkEnd w:id="110"/>
            <w:proofErr w:type="spellEnd"/>
            <w:r w:rsidRPr="00BC1D44">
              <w:rPr>
                <w:sz w:val="24"/>
                <w:u w:val="single"/>
              </w:rPr>
              <w:tab/>
            </w:r>
          </w:p>
          <w:p w14:paraId="504A0E2B" w14:textId="77777777" w:rsidR="00252AF2" w:rsidRPr="00FE14C7" w:rsidRDefault="00252AF2" w:rsidP="00637B1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440E55C5" w14:textId="77777777" w:rsidR="00252AF2" w:rsidRPr="0083505D" w:rsidRDefault="00252AF2" w:rsidP="00637B1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1" w:name="AutofillPositionUitp1"/>
            <w:proofErr w:type="spellStart"/>
            <w:r w:rsidRPr="0083505D">
              <w:rPr>
                <w:sz w:val="24"/>
              </w:rPr>
              <w:t>AutofillPositionUitp</w:t>
            </w:r>
            <w:proofErr w:type="spellEnd"/>
          </w:p>
          <w:bookmarkEnd w:id="111"/>
          <w:p w14:paraId="74FD51B6" w14:textId="77777777" w:rsidR="00252AF2" w:rsidRPr="00BC1D44" w:rsidRDefault="00252AF2" w:rsidP="00637B1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2" w:name="AutofillPositionUitpName1"/>
            <w:proofErr w:type="spellStart"/>
            <w:r w:rsidRPr="0083505D">
              <w:rPr>
                <w:sz w:val="24"/>
                <w:u w:val="single"/>
              </w:rPr>
              <w:t>AutofillPositionUitpName</w:t>
            </w:r>
            <w:bookmarkEnd w:id="112"/>
            <w:proofErr w:type="spellEnd"/>
            <w:r w:rsidRPr="00BC1D44">
              <w:rPr>
                <w:sz w:val="24"/>
                <w:u w:val="single"/>
              </w:rPr>
              <w:tab/>
            </w:r>
          </w:p>
          <w:p w14:paraId="3534A994" w14:textId="77777777" w:rsidR="00252AF2" w:rsidRPr="00FE14C7" w:rsidRDefault="00252AF2" w:rsidP="00637B1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405A7359" w14:textId="77777777" w:rsidR="00252AF2" w:rsidRPr="0083505D" w:rsidRDefault="00252AF2" w:rsidP="00637B1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3" w:name="AutofillPositionInst1"/>
            <w:proofErr w:type="spellStart"/>
            <w:r w:rsidRPr="0083505D">
              <w:rPr>
                <w:sz w:val="24"/>
              </w:rPr>
              <w:t>AutofillPositionInst</w:t>
            </w:r>
            <w:proofErr w:type="spellEnd"/>
          </w:p>
          <w:bookmarkEnd w:id="113"/>
          <w:p w14:paraId="6907FC57" w14:textId="77777777" w:rsidR="00252AF2" w:rsidRPr="00BC1D44" w:rsidRDefault="00252AF2" w:rsidP="00637B1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4" w:name="AutofillPositionInstName1"/>
            <w:proofErr w:type="spellStart"/>
            <w:r w:rsidRPr="0083505D">
              <w:rPr>
                <w:sz w:val="24"/>
                <w:u w:val="single"/>
              </w:rPr>
              <w:t>AutofillPositionInstName</w:t>
            </w:r>
            <w:bookmarkEnd w:id="114"/>
            <w:proofErr w:type="spellEnd"/>
            <w:r w:rsidRPr="00BC1D44">
              <w:rPr>
                <w:sz w:val="24"/>
                <w:u w:val="single"/>
              </w:rPr>
              <w:tab/>
            </w:r>
          </w:p>
          <w:p w14:paraId="72687BBB" w14:textId="77777777" w:rsidR="00252AF2" w:rsidRPr="00FE14C7" w:rsidRDefault="00252AF2" w:rsidP="00637B1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2D5FA4E1" w14:textId="77777777" w:rsidR="00252AF2" w:rsidRPr="00FE14C7" w:rsidRDefault="00252AF2" w:rsidP="00637B1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 xml:space="preserve">Председатель учебно-методической комиссии по направлению подготовки </w:t>
            </w:r>
            <w:r w:rsidRPr="00FE14C7">
              <w:rPr>
                <w:sz w:val="24"/>
              </w:rPr>
              <w:br/>
            </w:r>
            <w:bookmarkStart w:id="115" w:name="AutofillWayCode4"/>
            <w:proofErr w:type="spellStart"/>
            <w:r w:rsidRPr="00FE14C7">
              <w:rPr>
                <w:sz w:val="24"/>
              </w:rPr>
              <w:t>AutofillWayCode</w:t>
            </w:r>
            <w:bookmarkEnd w:id="115"/>
            <w:proofErr w:type="spellEnd"/>
            <w:r w:rsidRPr="00FE14C7">
              <w:rPr>
                <w:sz w:val="24"/>
              </w:rPr>
              <w:t xml:space="preserve"> «</w:t>
            </w:r>
            <w:bookmarkStart w:id="116" w:name="AutofillWayName4"/>
            <w:proofErr w:type="spellStart"/>
            <w:r w:rsidRPr="00FE14C7">
              <w:rPr>
                <w:sz w:val="24"/>
              </w:rPr>
              <w:t>AutofillWayName</w:t>
            </w:r>
            <w:bookmarkEnd w:id="116"/>
            <w:proofErr w:type="spellEnd"/>
            <w:r w:rsidRPr="00FE14C7">
              <w:rPr>
                <w:sz w:val="24"/>
              </w:rPr>
              <w:t>»</w:t>
            </w:r>
          </w:p>
          <w:p w14:paraId="49450D9A" w14:textId="77777777" w:rsidR="00252AF2" w:rsidRPr="00FE14C7" w:rsidRDefault="00252AF2" w:rsidP="00637B1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</w:p>
          <w:p w14:paraId="792799D2" w14:textId="77777777" w:rsidR="00252AF2" w:rsidRPr="00FE14C7" w:rsidRDefault="00252AF2" w:rsidP="00637B1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//</w:t>
            </w:r>
            <w:r w:rsidRPr="00FE14C7">
              <w:rPr>
                <w:sz w:val="24"/>
                <w:u w:val="single"/>
              </w:rPr>
              <w:tab/>
            </w:r>
          </w:p>
          <w:p w14:paraId="7F44F510" w14:textId="77777777" w:rsidR="00252AF2" w:rsidRPr="00FE14C7" w:rsidRDefault="00252AF2" w:rsidP="00637B1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 xml:space="preserve">                                                 личная подпись                                                                        расшифровка подписи                       дата</w:t>
            </w:r>
          </w:p>
        </w:tc>
      </w:tr>
      <w:tr w:rsidR="00252AF2" w:rsidRPr="00FE14C7" w14:paraId="070616B9" w14:textId="77777777" w:rsidTr="00637B1C">
        <w:tc>
          <w:tcPr>
            <w:tcW w:w="10432" w:type="dxa"/>
            <w:shd w:val="clear" w:color="auto" w:fill="auto"/>
          </w:tcPr>
          <w:p w14:paraId="575C3264" w14:textId="77777777" w:rsidR="00252AF2" w:rsidRPr="00FE14C7" w:rsidRDefault="00252AF2" w:rsidP="00637B1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</w:tc>
      </w:tr>
    </w:tbl>
    <w:p w14:paraId="0FA27C5E" w14:textId="77777777" w:rsidR="00252AF2" w:rsidRPr="00FE14C7" w:rsidRDefault="00252AF2" w:rsidP="00252AF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6789EEB9" w14:textId="77777777" w:rsidR="00252AF2" w:rsidRPr="00FE14C7" w:rsidRDefault="00252AF2" w:rsidP="00252AF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31982179" w14:textId="77777777" w:rsidR="00252AF2" w:rsidRPr="00FE14C7" w:rsidRDefault="00252AF2" w:rsidP="00252AF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6B3A54FA" w:rsidR="00445342" w:rsidRPr="00FE14C7" w:rsidRDefault="00445342" w:rsidP="00252AF2">
      <w:pPr>
        <w:pStyle w:val="ReportHead"/>
        <w:tabs>
          <w:tab w:val="left" w:pos="10432"/>
        </w:tabs>
        <w:suppressAutoHyphens/>
        <w:jc w:val="both"/>
      </w:pPr>
    </w:p>
    <w:sectPr w:rsidR="00445342" w:rsidRPr="00FE14C7" w:rsidSect="00213EE8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C7125" w14:textId="77777777" w:rsidR="006676A8" w:rsidRDefault="006676A8" w:rsidP="0068233E">
      <w:pPr>
        <w:spacing w:after="0" w:line="240" w:lineRule="auto"/>
      </w:pPr>
      <w:r>
        <w:separator/>
      </w:r>
    </w:p>
  </w:endnote>
  <w:endnote w:type="continuationSeparator" w:id="0">
    <w:p w14:paraId="4538BE84" w14:textId="77777777" w:rsidR="006676A8" w:rsidRDefault="006676A8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577056"/>
      <w:docPartObj>
        <w:docPartGallery w:val="Page Numbers (Bottom of Page)"/>
        <w:docPartUnique/>
      </w:docPartObj>
    </w:sdtPr>
    <w:sdtEndPr/>
    <w:sdtContent>
      <w:p w14:paraId="777769A7" w14:textId="4829E30C" w:rsidR="009968A7" w:rsidRDefault="00996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D95">
          <w:rPr>
            <w:noProof/>
          </w:rPr>
          <w:t>4</w:t>
        </w:r>
        <w:r>
          <w:fldChar w:fldCharType="end"/>
        </w:r>
      </w:p>
    </w:sdtContent>
  </w:sdt>
  <w:p w14:paraId="777769A8" w14:textId="77777777" w:rsidR="009968A7" w:rsidRDefault="009968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69A9" w14:textId="77777777" w:rsidR="009968A7" w:rsidRDefault="009968A7">
    <w:pPr>
      <w:pStyle w:val="a7"/>
      <w:jc w:val="center"/>
    </w:pPr>
  </w:p>
  <w:p w14:paraId="777769AA" w14:textId="77777777" w:rsidR="009968A7" w:rsidRDefault="00996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FF031" w14:textId="77777777" w:rsidR="006676A8" w:rsidRDefault="006676A8" w:rsidP="0068233E">
      <w:pPr>
        <w:spacing w:after="0" w:line="240" w:lineRule="auto"/>
      </w:pPr>
      <w:r>
        <w:separator/>
      </w:r>
    </w:p>
  </w:footnote>
  <w:footnote w:type="continuationSeparator" w:id="0">
    <w:p w14:paraId="55DC2E26" w14:textId="77777777" w:rsidR="006676A8" w:rsidRDefault="006676A8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11DC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547A"/>
    <w:multiLevelType w:val="hybridMultilevel"/>
    <w:tmpl w:val="12EA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AA194E"/>
    <w:multiLevelType w:val="hybridMultilevel"/>
    <w:tmpl w:val="F5B0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0" w15:restartNumberingAfterBreak="0">
    <w:nsid w:val="3D8302E4"/>
    <w:multiLevelType w:val="hybridMultilevel"/>
    <w:tmpl w:val="160AC5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5307D"/>
    <w:multiLevelType w:val="hybridMultilevel"/>
    <w:tmpl w:val="15EC7FDA"/>
    <w:lvl w:ilvl="0" w:tplc="85429516">
      <w:start w:val="1"/>
      <w:numFmt w:val="decimal"/>
      <w:lvlText w:val="%1."/>
      <w:lvlJc w:val="left"/>
      <w:pPr>
        <w:tabs>
          <w:tab w:val="num" w:pos="794"/>
        </w:tabs>
        <w:ind w:left="791" w:hanging="7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7352"/>
    <w:multiLevelType w:val="hybridMultilevel"/>
    <w:tmpl w:val="D88CF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37"/>
  </w:num>
  <w:num w:numId="5">
    <w:abstractNumId w:val="11"/>
  </w:num>
  <w:num w:numId="6">
    <w:abstractNumId w:val="7"/>
  </w:num>
  <w:num w:numId="7">
    <w:abstractNumId w:val="27"/>
  </w:num>
  <w:num w:numId="8">
    <w:abstractNumId w:val="24"/>
  </w:num>
  <w:num w:numId="9">
    <w:abstractNumId w:val="32"/>
  </w:num>
  <w:num w:numId="10">
    <w:abstractNumId w:val="33"/>
  </w:num>
  <w:num w:numId="11">
    <w:abstractNumId w:val="30"/>
  </w:num>
  <w:num w:numId="12">
    <w:abstractNumId w:val="6"/>
  </w:num>
  <w:num w:numId="13">
    <w:abstractNumId w:val="40"/>
  </w:num>
  <w:num w:numId="14">
    <w:abstractNumId w:val="43"/>
  </w:num>
  <w:num w:numId="15">
    <w:abstractNumId w:val="31"/>
  </w:num>
  <w:num w:numId="16">
    <w:abstractNumId w:val="3"/>
  </w:num>
  <w:num w:numId="17">
    <w:abstractNumId w:val="10"/>
  </w:num>
  <w:num w:numId="18">
    <w:abstractNumId w:val="29"/>
  </w:num>
  <w:num w:numId="19">
    <w:abstractNumId w:val="25"/>
  </w:num>
  <w:num w:numId="20">
    <w:abstractNumId w:val="41"/>
  </w:num>
  <w:num w:numId="21">
    <w:abstractNumId w:val="39"/>
  </w:num>
  <w:num w:numId="22">
    <w:abstractNumId w:val="38"/>
  </w:num>
  <w:num w:numId="23">
    <w:abstractNumId w:val="8"/>
  </w:num>
  <w:num w:numId="24">
    <w:abstractNumId w:val="23"/>
  </w:num>
  <w:num w:numId="25">
    <w:abstractNumId w:val="0"/>
  </w:num>
  <w:num w:numId="26">
    <w:abstractNumId w:val="42"/>
  </w:num>
  <w:num w:numId="27">
    <w:abstractNumId w:val="22"/>
  </w:num>
  <w:num w:numId="28">
    <w:abstractNumId w:val="14"/>
  </w:num>
  <w:num w:numId="29">
    <w:abstractNumId w:val="21"/>
  </w:num>
  <w:num w:numId="30">
    <w:abstractNumId w:val="26"/>
  </w:num>
  <w:num w:numId="31">
    <w:abstractNumId w:val="4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3"/>
  </w:num>
  <w:num w:numId="36">
    <w:abstractNumId w:val="2"/>
  </w:num>
  <w:num w:numId="37">
    <w:abstractNumId w:val="16"/>
  </w:num>
  <w:num w:numId="38">
    <w:abstractNumId w:val="17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34"/>
  </w:num>
  <w:num w:numId="43">
    <w:abstractNumId w:val="35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7BB2"/>
    <w:rsid w:val="00011928"/>
    <w:rsid w:val="00011B70"/>
    <w:rsid w:val="000124D8"/>
    <w:rsid w:val="00013BBC"/>
    <w:rsid w:val="000163F5"/>
    <w:rsid w:val="00016501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186B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2222"/>
    <w:rsid w:val="0006476D"/>
    <w:rsid w:val="00064852"/>
    <w:rsid w:val="000672B8"/>
    <w:rsid w:val="000706E0"/>
    <w:rsid w:val="00071038"/>
    <w:rsid w:val="0007304C"/>
    <w:rsid w:val="00073659"/>
    <w:rsid w:val="0007392C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7CF"/>
    <w:rsid w:val="00092C64"/>
    <w:rsid w:val="000932C0"/>
    <w:rsid w:val="000940CD"/>
    <w:rsid w:val="00095F45"/>
    <w:rsid w:val="00095FAE"/>
    <w:rsid w:val="0009710F"/>
    <w:rsid w:val="000A0B98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1FD7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535C"/>
    <w:rsid w:val="0012791B"/>
    <w:rsid w:val="00127DD3"/>
    <w:rsid w:val="001309EB"/>
    <w:rsid w:val="001328F4"/>
    <w:rsid w:val="001334D5"/>
    <w:rsid w:val="00136C8A"/>
    <w:rsid w:val="00136DF6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0CB4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00B"/>
    <w:rsid w:val="001C297C"/>
    <w:rsid w:val="001C4261"/>
    <w:rsid w:val="001D00CC"/>
    <w:rsid w:val="001D0F16"/>
    <w:rsid w:val="001D2E37"/>
    <w:rsid w:val="001D56A2"/>
    <w:rsid w:val="001E073E"/>
    <w:rsid w:val="001E15CF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0D96"/>
    <w:rsid w:val="002425D7"/>
    <w:rsid w:val="00243063"/>
    <w:rsid w:val="00244E75"/>
    <w:rsid w:val="002504B7"/>
    <w:rsid w:val="00251CD8"/>
    <w:rsid w:val="00251E42"/>
    <w:rsid w:val="00252AF2"/>
    <w:rsid w:val="00254D25"/>
    <w:rsid w:val="0025543B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80C4D"/>
    <w:rsid w:val="00280DA1"/>
    <w:rsid w:val="00283B45"/>
    <w:rsid w:val="002852B0"/>
    <w:rsid w:val="00286D23"/>
    <w:rsid w:val="00293307"/>
    <w:rsid w:val="00293802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59D8"/>
    <w:rsid w:val="002C7A9E"/>
    <w:rsid w:val="002D2FC4"/>
    <w:rsid w:val="002D7129"/>
    <w:rsid w:val="002E019F"/>
    <w:rsid w:val="002E1F4D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F10"/>
    <w:rsid w:val="00316212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35A3"/>
    <w:rsid w:val="003C478E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1866"/>
    <w:rsid w:val="0041305B"/>
    <w:rsid w:val="004136E5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3C96"/>
    <w:rsid w:val="00444279"/>
    <w:rsid w:val="00444527"/>
    <w:rsid w:val="00445342"/>
    <w:rsid w:val="00447BDC"/>
    <w:rsid w:val="0045110F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3852"/>
    <w:rsid w:val="004B6056"/>
    <w:rsid w:val="004B735C"/>
    <w:rsid w:val="004C0213"/>
    <w:rsid w:val="004C06C7"/>
    <w:rsid w:val="004C19C0"/>
    <w:rsid w:val="004C2AEC"/>
    <w:rsid w:val="004C4281"/>
    <w:rsid w:val="004C53A3"/>
    <w:rsid w:val="004C6C1B"/>
    <w:rsid w:val="004C6D4C"/>
    <w:rsid w:val="004C75C0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4CE6"/>
    <w:rsid w:val="004E5C56"/>
    <w:rsid w:val="004E5F01"/>
    <w:rsid w:val="004F03AD"/>
    <w:rsid w:val="004F1E75"/>
    <w:rsid w:val="004F285B"/>
    <w:rsid w:val="004F30C8"/>
    <w:rsid w:val="004F36CF"/>
    <w:rsid w:val="004F4D85"/>
    <w:rsid w:val="004F6897"/>
    <w:rsid w:val="004F7261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5292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67D0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30ED"/>
    <w:rsid w:val="005A6351"/>
    <w:rsid w:val="005A6E42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2A64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226"/>
    <w:rsid w:val="005E3A4B"/>
    <w:rsid w:val="005E59EC"/>
    <w:rsid w:val="005E7234"/>
    <w:rsid w:val="005E7D0E"/>
    <w:rsid w:val="005F0A56"/>
    <w:rsid w:val="005F28B4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1F3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588"/>
    <w:rsid w:val="006676A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51E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055B"/>
    <w:rsid w:val="006E20EB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1C7E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3565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1A82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1B4A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7D6"/>
    <w:rsid w:val="007F6F88"/>
    <w:rsid w:val="007F7202"/>
    <w:rsid w:val="007F774F"/>
    <w:rsid w:val="007F7989"/>
    <w:rsid w:val="0080065A"/>
    <w:rsid w:val="00800FB1"/>
    <w:rsid w:val="0080192C"/>
    <w:rsid w:val="0080202F"/>
    <w:rsid w:val="00804C1B"/>
    <w:rsid w:val="008052E2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1C"/>
    <w:rsid w:val="00833732"/>
    <w:rsid w:val="00833ED1"/>
    <w:rsid w:val="00834072"/>
    <w:rsid w:val="00835018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38C4"/>
    <w:rsid w:val="00855338"/>
    <w:rsid w:val="00855911"/>
    <w:rsid w:val="00857399"/>
    <w:rsid w:val="0086503D"/>
    <w:rsid w:val="008671FA"/>
    <w:rsid w:val="00867354"/>
    <w:rsid w:val="00870202"/>
    <w:rsid w:val="008709A5"/>
    <w:rsid w:val="00870BA1"/>
    <w:rsid w:val="00870C02"/>
    <w:rsid w:val="008723D4"/>
    <w:rsid w:val="00875918"/>
    <w:rsid w:val="00875D6A"/>
    <w:rsid w:val="008766E0"/>
    <w:rsid w:val="008773D5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4BD1"/>
    <w:rsid w:val="008975BC"/>
    <w:rsid w:val="008A2BE5"/>
    <w:rsid w:val="008A505F"/>
    <w:rsid w:val="008A5909"/>
    <w:rsid w:val="008B0080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4BA4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500E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8A7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625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5CB0"/>
    <w:rsid w:val="00A06D8D"/>
    <w:rsid w:val="00A0752E"/>
    <w:rsid w:val="00A07878"/>
    <w:rsid w:val="00A107C0"/>
    <w:rsid w:val="00A1190E"/>
    <w:rsid w:val="00A13701"/>
    <w:rsid w:val="00A13E77"/>
    <w:rsid w:val="00A153C6"/>
    <w:rsid w:val="00A15932"/>
    <w:rsid w:val="00A15F5E"/>
    <w:rsid w:val="00A15FAA"/>
    <w:rsid w:val="00A203DB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0B2B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7DB"/>
    <w:rsid w:val="00AA0CB4"/>
    <w:rsid w:val="00AA229B"/>
    <w:rsid w:val="00AA2573"/>
    <w:rsid w:val="00AA33BA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C7003"/>
    <w:rsid w:val="00AD109F"/>
    <w:rsid w:val="00AD3083"/>
    <w:rsid w:val="00AD3B1C"/>
    <w:rsid w:val="00AD468B"/>
    <w:rsid w:val="00AD5114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E7DA0"/>
    <w:rsid w:val="00AF0017"/>
    <w:rsid w:val="00AF10B1"/>
    <w:rsid w:val="00AF1A3D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0517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7686A"/>
    <w:rsid w:val="00B76B08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078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5BF5"/>
    <w:rsid w:val="00C36615"/>
    <w:rsid w:val="00C36B9D"/>
    <w:rsid w:val="00C4115C"/>
    <w:rsid w:val="00C4119F"/>
    <w:rsid w:val="00C42CDD"/>
    <w:rsid w:val="00C43021"/>
    <w:rsid w:val="00C431DB"/>
    <w:rsid w:val="00C43296"/>
    <w:rsid w:val="00C4410A"/>
    <w:rsid w:val="00C45B3C"/>
    <w:rsid w:val="00C46B70"/>
    <w:rsid w:val="00C46C7C"/>
    <w:rsid w:val="00C4795D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3F0"/>
    <w:rsid w:val="00C67556"/>
    <w:rsid w:val="00C70A8C"/>
    <w:rsid w:val="00C725A0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8E"/>
    <w:rsid w:val="00C858B2"/>
    <w:rsid w:val="00C86495"/>
    <w:rsid w:val="00C86AAF"/>
    <w:rsid w:val="00C8796F"/>
    <w:rsid w:val="00C87B26"/>
    <w:rsid w:val="00C87BE6"/>
    <w:rsid w:val="00C9024B"/>
    <w:rsid w:val="00C91486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EE8"/>
    <w:rsid w:val="00D0083D"/>
    <w:rsid w:val="00D020B2"/>
    <w:rsid w:val="00D0299B"/>
    <w:rsid w:val="00D02AA9"/>
    <w:rsid w:val="00D034AE"/>
    <w:rsid w:val="00D03D86"/>
    <w:rsid w:val="00D070D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1D95"/>
    <w:rsid w:val="00D445CE"/>
    <w:rsid w:val="00D4466C"/>
    <w:rsid w:val="00D46201"/>
    <w:rsid w:val="00D503C8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753"/>
    <w:rsid w:val="00D65841"/>
    <w:rsid w:val="00D6662C"/>
    <w:rsid w:val="00D671CA"/>
    <w:rsid w:val="00D676C3"/>
    <w:rsid w:val="00D700FE"/>
    <w:rsid w:val="00D72C8F"/>
    <w:rsid w:val="00D74B62"/>
    <w:rsid w:val="00D752B6"/>
    <w:rsid w:val="00D7539E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A6"/>
    <w:rsid w:val="00E00420"/>
    <w:rsid w:val="00E0116F"/>
    <w:rsid w:val="00E0434D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394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5933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B62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442A"/>
    <w:rsid w:val="00F66600"/>
    <w:rsid w:val="00F6751D"/>
    <w:rsid w:val="00F679A6"/>
    <w:rsid w:val="00F72D69"/>
    <w:rsid w:val="00F743B2"/>
    <w:rsid w:val="00F759ED"/>
    <w:rsid w:val="00F765C5"/>
    <w:rsid w:val="00F76F4D"/>
    <w:rsid w:val="00F76F57"/>
    <w:rsid w:val="00F8050F"/>
    <w:rsid w:val="00F81117"/>
    <w:rsid w:val="00F811A9"/>
    <w:rsid w:val="00F826F6"/>
    <w:rsid w:val="00F82A9A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CD7"/>
    <w:rsid w:val="00FA5EF3"/>
    <w:rsid w:val="00FA5F8A"/>
    <w:rsid w:val="00FB20B3"/>
    <w:rsid w:val="00FB2935"/>
    <w:rsid w:val="00FB34C2"/>
    <w:rsid w:val="00FB509B"/>
    <w:rsid w:val="00FB521C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4C7"/>
    <w:rsid w:val="00FE1D35"/>
    <w:rsid w:val="00FE2ABC"/>
    <w:rsid w:val="00FE375C"/>
    <w:rsid w:val="00FE4C24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003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link w:val="ReportMain0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  <w:style w:type="character" w:customStyle="1" w:styleId="ReportMain0">
    <w:name w:val="Report_Main Знак"/>
    <w:link w:val="ReportMain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FE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source\repos\rpd\DisciplineWorkProgram\DWP_TemplateBookmarks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2C472C-9C59-4060-86CE-5855ABA2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DWP_TemplateBookmarks.docx</Template>
  <TotalTime>47</TotalTime>
  <Pages>8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Пользователь Windows</cp:lastModifiedBy>
  <cp:revision>6</cp:revision>
  <cp:lastPrinted>2019-07-09T05:08:00Z</cp:lastPrinted>
  <dcterms:created xsi:type="dcterms:W3CDTF">2025-01-27T07:55:00Z</dcterms:created>
  <dcterms:modified xsi:type="dcterms:W3CDTF">2025-01-28T21:25:00Z</dcterms:modified>
</cp:coreProperties>
</file>